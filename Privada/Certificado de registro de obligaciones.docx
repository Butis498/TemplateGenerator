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67E7" w14:textId="77777777" w:rsid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5C6FCB14" w14:textId="77777777" w:rsidR="0037246C" w:rsidRPr="00326E2A" w:rsidRDefault="0037246C" w:rsidP="00326E2A">
      <w:pPr>
        <w:spacing w:after="0"/>
        <w:jc w:val="right"/>
        <w:rPr>
          <w:rFonts w:ascii="Arial Narrow" w:hAnsi="Arial Narrow"/>
        </w:rPr>
      </w:pPr>
    </w:p>
    <w:p w14:paraId="47CEA704" w14:textId="77777777" w:rsidR="00326E2A" w:rsidRP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5DEA1BBE" w14:textId="77777777" w:rsidR="00326E2A" w:rsidRP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79373950" w14:textId="736EFB99" w:rsidR="004A0BD3" w:rsidRPr="00326E2A" w:rsidRDefault="00537748" w:rsidP="004A0BD3">
      <w:pPr>
        <w:spacing w:after="0"/>
        <w:rPr>
          <w:rFonts w:ascii="Arial Narrow" w:hAnsi="Arial Narrow"/>
        </w:rPr>
      </w:pPr>
      <w:sdt>
        <w:sdtPr>
          <w:rPr>
            <w:rStyle w:val="ArialN11"/>
          </w:rPr>
          <w:id w:val="13829819"/>
          <w:lock w:val="sdtLocked"/>
          <w:placeholder>
            <w:docPart w:val="4F1B45B7F3E64AE09DEA59034771F582"/>
          </w:placeholder>
        </w:sdtPr>
        <w:sdtEndPr>
          <w:rPr>
            <w:rStyle w:val="DefaultParagraphFont"/>
            <w:rFonts w:ascii="Calibri" w:hAnsi="Calibri"/>
          </w:rPr>
        </w:sdtEndPr>
        <w:sdtContent>
          <w:r w:rsidR="001E097E">
            <w:rPr>
              <w:rStyle w:val="ArialN11"/>
            </w:rPr>
            <w:t>REPLACE_CITY</w:t>
          </w:r>
        </w:sdtContent>
      </w:sdt>
      <w:r w:rsidR="004A0BD3" w:rsidRPr="00326E2A">
        <w:rPr>
          <w:rFonts w:ascii="Arial Narrow" w:hAnsi="Arial Narrow"/>
        </w:rPr>
        <w:t xml:space="preserve">, </w:t>
      </w:r>
      <w:sdt>
        <w:sdtPr>
          <w:rPr>
            <w:rStyle w:val="ArialN11"/>
          </w:rPr>
          <w:id w:val="13152039"/>
          <w:lock w:val="sdtLocked"/>
          <w:placeholder>
            <w:docPart w:val="B4579D5517014894B2406C6E1267A7E5"/>
          </w:placeholder>
          <w:date w:fullDate="2020-06-05T00:00:00Z">
            <w:dateFormat w:val="dd' de 'MMMM' de 'yyyy"/>
            <w:lid w:val="es-EC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/>
          </w:rPr>
        </w:sdtEndPr>
        <w:sdtContent>
          <w:r w:rsidR="002A7C4A">
            <w:rPr>
              <w:rStyle w:val="ArialN11"/>
              <w:lang w:val="es-EC"/>
            </w:rPr>
            <w:t>05 de junio de 2020</w:t>
          </w:r>
        </w:sdtContent>
      </w:sdt>
    </w:p>
    <w:p w14:paraId="569EA47A" w14:textId="77777777" w:rsidR="000F3557" w:rsidRPr="0037246C" w:rsidRDefault="000F3557" w:rsidP="00326E2A">
      <w:pPr>
        <w:spacing w:after="0"/>
        <w:rPr>
          <w:rFonts w:ascii="Arial Narrow" w:hAnsi="Arial Narrow" w:cs="Arial"/>
        </w:rPr>
      </w:pPr>
    </w:p>
    <w:p w14:paraId="1F18C440" w14:textId="77777777" w:rsidR="00326E2A" w:rsidRPr="00AC4EA5" w:rsidRDefault="00326E2A" w:rsidP="00326E2A">
      <w:pPr>
        <w:spacing w:after="0"/>
        <w:rPr>
          <w:rFonts w:ascii="Arial Narrow" w:hAnsi="Arial Narrow" w:cs="Arial"/>
        </w:rPr>
      </w:pPr>
    </w:p>
    <w:p w14:paraId="142D7C42" w14:textId="77777777" w:rsidR="00326E2A" w:rsidRPr="00151D1B" w:rsidRDefault="00326E2A" w:rsidP="00326E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 petición de parte interesada el Banco del Austro S. A.</w:t>
      </w:r>
    </w:p>
    <w:p w14:paraId="30049B83" w14:textId="77777777" w:rsidR="00326E2A" w:rsidRPr="00151D1B" w:rsidRDefault="00326E2A" w:rsidP="00326E2A">
      <w:pPr>
        <w:spacing w:after="0"/>
        <w:rPr>
          <w:rFonts w:ascii="Arial Narrow" w:hAnsi="Arial Narrow" w:cs="Arial"/>
          <w:lang w:val="es-ES_tradnl"/>
        </w:rPr>
      </w:pPr>
    </w:p>
    <w:p w14:paraId="3BCEB886" w14:textId="77777777" w:rsidR="00326E2A" w:rsidRPr="00151D1B" w:rsidRDefault="00326E2A" w:rsidP="00326E2A">
      <w:pPr>
        <w:spacing w:after="0"/>
        <w:jc w:val="center"/>
        <w:rPr>
          <w:rFonts w:ascii="Arial Narrow" w:hAnsi="Arial Narrow" w:cs="Arial"/>
          <w:b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CERTIFICA</w:t>
      </w:r>
    </w:p>
    <w:p w14:paraId="0489AE8C" w14:textId="77777777" w:rsidR="00326E2A" w:rsidRPr="00151D1B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  </w:t>
      </w:r>
    </w:p>
    <w:p w14:paraId="30F9D760" w14:textId="07504D94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/>
        </w:rPr>
        <w:t xml:space="preserve">Que </w:t>
      </w:r>
      <w:bookmarkStart w:id="0" w:name="Texto1"/>
      <w:r w:rsidR="00CA59CC">
        <w:rPr>
          <w:rFonts w:ascii="Arial Narrow" w:hAnsi="Arial Narrow"/>
        </w:rPr>
        <w:fldChar w:fldCharType="begin">
          <w:ffData>
            <w:name w:val="Texto1"/>
            <w:enabled/>
            <w:calcOnExit w:val="0"/>
            <w:textInput>
              <w:default w:val="el (la) señor (a)"/>
            </w:textInput>
          </w:ffData>
        </w:fldChar>
      </w:r>
      <w:r w:rsidR="00B83C0A">
        <w:rPr>
          <w:rFonts w:ascii="Arial Narrow" w:hAnsi="Arial Narrow"/>
        </w:rPr>
        <w:instrText xml:space="preserve"> FORMTEXT </w:instrText>
      </w:r>
      <w:r w:rsidR="00CA59CC">
        <w:rPr>
          <w:rFonts w:ascii="Arial Narrow" w:hAnsi="Arial Narrow"/>
        </w:rPr>
      </w:r>
      <w:r w:rsidR="00CA59CC">
        <w:rPr>
          <w:rFonts w:ascii="Arial Narrow" w:hAnsi="Arial Narrow"/>
        </w:rPr>
        <w:fldChar w:fldCharType="separate"/>
      </w:r>
      <w:r w:rsidR="00B83C0A">
        <w:rPr>
          <w:rFonts w:ascii="Arial Narrow" w:hAnsi="Arial Narrow"/>
          <w:noProof/>
        </w:rPr>
        <w:t>el (la) señor (a)</w:t>
      </w:r>
      <w:r w:rsidR="00CA59CC">
        <w:rPr>
          <w:rFonts w:ascii="Arial Narrow" w:hAnsi="Arial Narrow"/>
        </w:rPr>
        <w:fldChar w:fldCharType="end"/>
      </w:r>
      <w:bookmarkEnd w:id="0"/>
      <w:r w:rsidR="00A555C3">
        <w:rPr>
          <w:rFonts w:ascii="Arial Narrow" w:hAnsi="Arial Narrow"/>
        </w:rPr>
        <w:t xml:space="preserve"> </w:t>
      </w:r>
      <w:sdt>
        <w:sdtPr>
          <w:rPr>
            <w:rStyle w:val="Estilo2"/>
          </w:rPr>
          <w:alias w:val="NOMBRE DEL BENEFICIARIO"/>
          <w:tag w:val="NOMBRE DEL BENEFICIARIO"/>
          <w:id w:val="1335028"/>
          <w:lock w:val="sdtLocked"/>
          <w:placeholder>
            <w:docPart w:val="8D65F1BE57BF48B0996B89AF834F8CC0"/>
          </w:placeholder>
        </w:sdtPr>
        <w:sdtEndPr>
          <w:rPr>
            <w:rStyle w:val="DefaultParagraphFont"/>
            <w:rFonts w:ascii="Calibri" w:hAnsi="Calibri"/>
            <w:b w:val="0"/>
            <w:caps w:val="0"/>
          </w:rPr>
        </w:sdtEndPr>
        <w:sdtContent>
          <w:r w:rsidR="001E097E">
            <w:rPr>
              <w:rStyle w:val="Estilo2"/>
            </w:rPr>
            <w:t>REPLACE_NAME REPLACE_LASTNAME</w:t>
          </w:r>
        </w:sdtContent>
      </w:sdt>
      <w:r>
        <w:rPr>
          <w:rFonts w:ascii="Arial Narrow" w:hAnsi="Arial Narrow"/>
        </w:rPr>
        <w:t xml:space="preserve"> </w:t>
      </w:r>
      <w:r w:rsidRPr="00151D1B">
        <w:rPr>
          <w:rFonts w:ascii="Arial Narrow" w:hAnsi="Arial Narrow" w:cs="Arial"/>
          <w:lang w:val="es-ES_tradnl"/>
        </w:rPr>
        <w:t xml:space="preserve">con </w:t>
      </w:r>
      <w:sdt>
        <w:sdtPr>
          <w:rPr>
            <w:rStyle w:val="ArialN11"/>
          </w:rPr>
          <w:id w:val="13362869"/>
          <w:placeholder>
            <w:docPart w:val="C17C7E055C3F4BC992C85D9DEA14E65E"/>
          </w:placeholder>
          <w:dropDownList>
            <w:listItem w:displayText="CI./RUC." w:value="CI./RUC."/>
            <w:listItem w:displayText="Cédula de identidad" w:value="Cédula de identidad"/>
            <w:listItem w:displayText="Registro único de contribuyentes" w:value="Registro único de contribuyentes"/>
            <w:listItem w:displayText="Pasaporte" w:value="Pasaporte"/>
            <w:listItem w:displayText="Código de Extranjero" w:value="Código de Extranjero"/>
          </w:dropDownList>
        </w:sdtPr>
        <w:sdtEndPr>
          <w:rPr>
            <w:rStyle w:val="ArialN11"/>
          </w:rPr>
        </w:sdtEndPr>
        <w:sdtContent>
          <w:r w:rsidR="001E097E">
            <w:rPr>
              <w:rStyle w:val="ArialN11"/>
            </w:rPr>
            <w:t>CI./RUC.</w:t>
          </w:r>
        </w:sdtContent>
      </w:sdt>
      <w:r w:rsidRPr="00151D1B">
        <w:rPr>
          <w:rFonts w:ascii="Arial Narrow" w:hAnsi="Arial Narrow" w:cs="Arial"/>
          <w:lang w:val="es-ES_tradnl"/>
        </w:rPr>
        <w:t xml:space="preserve"> No</w:t>
      </w:r>
      <w:r>
        <w:rPr>
          <w:rFonts w:ascii="Arial Narrow" w:hAnsi="Arial Narrow" w:cs="Arial"/>
          <w:lang w:val="es-ES_tradnl"/>
        </w:rPr>
        <w:t xml:space="preserve">. </w:t>
      </w:r>
      <w:sdt>
        <w:sdtPr>
          <w:rPr>
            <w:rStyle w:val="ArialN11"/>
          </w:rPr>
          <w:id w:val="1335024"/>
          <w:lock w:val="sdtLocked"/>
          <w:placeholder>
            <w:docPart w:val="48A8D98F47574B72A6910521F3EBCB42"/>
          </w:placeholder>
        </w:sdtPr>
        <w:sdtEndPr>
          <w:rPr>
            <w:rStyle w:val="DefaultParagraphFont"/>
            <w:rFonts w:ascii="Calibri" w:hAnsi="Calibri" w:cs="Arial"/>
            <w:lang w:val="es-ES_tradnl"/>
          </w:rPr>
        </w:sdtEndPr>
        <w:sdtContent>
          <w:r w:rsidR="001E097E">
            <w:rPr>
              <w:rStyle w:val="ArialN11"/>
            </w:rPr>
            <w:t>REPLACE_RUC</w:t>
          </w:r>
        </w:sdtContent>
      </w:sdt>
      <w:r w:rsidRPr="00151D1B">
        <w:rPr>
          <w:rFonts w:ascii="Arial Narrow" w:hAnsi="Arial Narrow" w:cs="Arial"/>
          <w:lang w:val="es-ES_tradnl"/>
        </w:rPr>
        <w:t>, a la presente fecha registra la siguiente información:</w:t>
      </w:r>
    </w:p>
    <w:p w14:paraId="7BC83F49" w14:textId="77777777" w:rsidR="0056591E" w:rsidRDefault="0056591E" w:rsidP="00326E2A">
      <w:pPr>
        <w:spacing w:after="0"/>
        <w:rPr>
          <w:rFonts w:ascii="Arial Narrow" w:hAnsi="Arial Narrow" w:cs="Arial"/>
          <w:lang w:val="es-ES_tradnl"/>
        </w:rPr>
      </w:pPr>
    </w:p>
    <w:p w14:paraId="4C30C350" w14:textId="77777777" w:rsidR="008A02F5" w:rsidRDefault="008A02F5" w:rsidP="00326E2A">
      <w:pPr>
        <w:spacing w:after="0"/>
        <w:rPr>
          <w:rFonts w:ascii="Arial Narrow" w:hAnsi="Arial Narrow" w:cs="Arial"/>
          <w:lang w:val="es-ES_tradnl"/>
        </w:rPr>
        <w:sectPr w:rsidR="008A02F5" w:rsidSect="004D2A90">
          <w:headerReference w:type="default" r:id="rId8"/>
          <w:pgSz w:w="11906" w:h="16838" w:code="9"/>
          <w:pgMar w:top="1417" w:right="1701" w:bottom="1134" w:left="1701" w:header="708" w:footer="708" w:gutter="0"/>
          <w:cols w:space="708"/>
          <w:docGrid w:linePitch="360"/>
        </w:sectPr>
      </w:pPr>
    </w:p>
    <w:tbl>
      <w:tblPr>
        <w:tblW w:w="976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263"/>
        <w:gridCol w:w="1559"/>
        <w:gridCol w:w="1276"/>
        <w:gridCol w:w="1418"/>
        <w:gridCol w:w="992"/>
      </w:tblGrid>
      <w:tr w:rsidR="00EA1709" w:rsidRPr="003F0DEF" w14:paraId="3CDD456B" w14:textId="77777777" w:rsidTr="009B676C">
        <w:trPr>
          <w:trHeight w:val="750"/>
        </w:trPr>
        <w:tc>
          <w:tcPr>
            <w:tcW w:w="1560" w:type="dxa"/>
            <w:shd w:val="clear" w:color="000000" w:fill="333333"/>
            <w:vAlign w:val="center"/>
            <w:hideMark/>
          </w:tcPr>
          <w:p w14:paraId="05C1AE35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TIPO DE OBLIGACIÓN</w:t>
            </w:r>
          </w:p>
        </w:tc>
        <w:tc>
          <w:tcPr>
            <w:tcW w:w="1701" w:type="dxa"/>
            <w:shd w:val="clear" w:color="000000" w:fill="333333"/>
            <w:vAlign w:val="center"/>
            <w:hideMark/>
          </w:tcPr>
          <w:p w14:paraId="7244C812" w14:textId="77777777" w:rsidR="00EA1709" w:rsidRPr="004D2A90" w:rsidRDefault="00FF5A27" w:rsidP="007434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CÓDIGO Y </w:t>
            </w:r>
            <w:r w:rsidR="007434EA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N°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OPERACIÓN</w:t>
            </w:r>
          </w:p>
        </w:tc>
        <w:tc>
          <w:tcPr>
            <w:tcW w:w="1263" w:type="dxa"/>
            <w:shd w:val="clear" w:color="000000" w:fill="333333"/>
            <w:vAlign w:val="center"/>
            <w:hideMark/>
          </w:tcPr>
          <w:p w14:paraId="53BC49CF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VALOR DEL CRÉDITO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ORIGINAL</w:t>
            </w:r>
            <w:r w:rsidR="00B96933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/ CUPO T.C.</w:t>
            </w:r>
          </w:p>
        </w:tc>
        <w:tc>
          <w:tcPr>
            <w:tcW w:w="1559" w:type="dxa"/>
            <w:shd w:val="clear" w:color="000000" w:fill="333333"/>
            <w:vAlign w:val="center"/>
            <w:hideMark/>
          </w:tcPr>
          <w:p w14:paraId="796859FF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FECHA DE OTORGAMIENTO</w:t>
            </w:r>
          </w:p>
        </w:tc>
        <w:tc>
          <w:tcPr>
            <w:tcW w:w="1276" w:type="dxa"/>
            <w:shd w:val="clear" w:color="000000" w:fill="333333"/>
            <w:vAlign w:val="center"/>
            <w:hideMark/>
          </w:tcPr>
          <w:p w14:paraId="335176A3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SALDO A LA FECHA</w:t>
            </w:r>
            <w:r w:rsidR="00120268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*</w:t>
            </w:r>
          </w:p>
        </w:tc>
        <w:tc>
          <w:tcPr>
            <w:tcW w:w="1418" w:type="dxa"/>
            <w:shd w:val="clear" w:color="000000" w:fill="333333"/>
            <w:vAlign w:val="center"/>
            <w:hideMark/>
          </w:tcPr>
          <w:p w14:paraId="57410D60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992" w:type="dxa"/>
            <w:shd w:val="clear" w:color="000000" w:fill="333333"/>
          </w:tcPr>
          <w:p w14:paraId="75AB049F" w14:textId="77777777" w:rsidR="00EA1709" w:rsidRPr="004D2A90" w:rsidRDefault="009B676C" w:rsidP="005179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 MORA      </w:t>
            </w:r>
            <w:r w:rsidRPr="009B676C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>(si estado</w:t>
            </w:r>
            <w:r w:rsidR="00517971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>=</w:t>
            </w:r>
            <w:r w:rsidRPr="009B676C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 xml:space="preserve"> vencido)</w:t>
            </w:r>
          </w:p>
        </w:tc>
      </w:tr>
      <w:tr w:rsidR="00EA1709" w:rsidRPr="00EA1709" w14:paraId="6685968F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FBCE4E1" w14:textId="1EB9C670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5001854"/>
                <w:placeholder>
                  <w:docPart w:val="D56EA040E6D445D2AC70D8DACC64DB42"/>
                </w:placeholder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1E097E">
                  <w:rPr>
                    <w:rStyle w:val="ArialN10"/>
                    <w:szCs w:val="20"/>
                  </w:rPr>
                  <w:t>Crédito directo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CA53865" w14:textId="5E9336CA" w:rsidR="00EA1709" w:rsidRPr="002B15DE" w:rsidRDefault="001E097E" w:rsidP="00A814DA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3434</w:t>
            </w: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49715E6C" w14:textId="6697A179" w:rsidR="009574C2" w:rsidRPr="002B15DE" w:rsidRDefault="001E097E" w:rsidP="00203A3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2323</w:t>
            </w:r>
          </w:p>
        </w:tc>
        <w:sdt>
          <w:sdtPr>
            <w:rPr>
              <w:rStyle w:val="ArialN10"/>
              <w:szCs w:val="20"/>
            </w:rPr>
            <w:id w:val="14625967"/>
            <w:placeholder>
              <w:docPart w:val="3E7CB010A62F43B99FA3F23872D2AC8E"/>
            </w:placeholder>
            <w:date w:fullDate="2014-07-02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1D402602" w14:textId="2E5F2759" w:rsidR="00EA1709" w:rsidRPr="002B15DE" w:rsidRDefault="001E097E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>
                  <w:rPr>
                    <w:rStyle w:val="ArialN10"/>
                    <w:szCs w:val="20"/>
                    <w:lang w:val="es-EC"/>
                  </w:rPr>
                  <w:t>02/07/2014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40FEED39" w14:textId="3658E515" w:rsidR="00EA1709" w:rsidRPr="002B15DE" w:rsidRDefault="001E097E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3443</w:t>
            </w:r>
          </w:p>
        </w:tc>
        <w:sdt>
          <w:sdtPr>
            <w:rPr>
              <w:rStyle w:val="ArialN10"/>
              <w:szCs w:val="20"/>
            </w:rPr>
            <w:id w:val="1335020"/>
            <w:placeholder>
              <w:docPart w:val="FD2FA743C761451EBB27045D115CEFA8"/>
            </w:placeholder>
            <w:dropDownList>
              <w:listItem w:value="Elija un elemento."/>
              <w:listItem w:displayText="Vigente" w:value="Vigente"/>
              <w:listItem w:displayText="Vencido" w:value="Vencido"/>
              <w:listItem w:displayText="Cancelado" w:value="Cancelado"/>
              <w:listItem w:displayText="Castigado" w:value="Castigado"/>
            </w:dropDownList>
          </w:sdtPr>
          <w:sdtEndPr>
            <w:rPr>
              <w:rStyle w:val="DefaultParagraphFont"/>
              <w:rFonts w:ascii="Calibri" w:eastAsia="Times New Roman" w:hAnsi="Calibri" w:cs="Arial"/>
              <w:color w:val="808080"/>
              <w:sz w:val="22"/>
              <w:lang w:eastAsia="es-ES"/>
            </w:rPr>
          </w:sdtEndPr>
          <w:sdtContent>
            <w:tc>
              <w:tcPr>
                <w:tcW w:w="1418" w:type="dxa"/>
                <w:shd w:val="clear" w:color="000000" w:fill="FFFFFF"/>
                <w:noWrap/>
                <w:vAlign w:val="center"/>
                <w:hideMark/>
              </w:tcPr>
              <w:p w14:paraId="0EDF7D06" w14:textId="770FC3FD" w:rsidR="00EA1709" w:rsidRPr="002B15DE" w:rsidRDefault="001E097E" w:rsidP="003A2DB5">
                <w:pPr>
                  <w:spacing w:after="0" w:line="240" w:lineRule="auto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>
                  <w:rPr>
                    <w:rStyle w:val="ArialN10"/>
                    <w:szCs w:val="20"/>
                  </w:rPr>
                  <w:t>Vigente</w:t>
                </w:r>
              </w:p>
            </w:tc>
          </w:sdtContent>
        </w:sdt>
        <w:tc>
          <w:tcPr>
            <w:tcW w:w="992" w:type="dxa"/>
            <w:shd w:val="clear" w:color="000000" w:fill="FFFFFF"/>
            <w:vAlign w:val="center"/>
          </w:tcPr>
          <w:p w14:paraId="2ECC1670" w14:textId="32DEB0C7" w:rsidR="00EA1709" w:rsidRPr="002B15DE" w:rsidRDefault="001E097E" w:rsidP="00B93AF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  <w:r>
              <w:rPr>
                <w:rStyle w:val="ArialN10"/>
              </w:rPr>
              <w:t>3</w:t>
            </w:r>
          </w:p>
        </w:tc>
      </w:tr>
      <w:tr w:rsidR="00EA1709" w:rsidRPr="00EA1709" w14:paraId="27323E38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2DEDDDEB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04"/>
                <w:placeholder>
                  <w:docPart w:val="90B47DCBB0184F2CACD24807B1AD1116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9673E6A" w14:textId="77777777" w:rsidR="00EA1709" w:rsidRPr="002B15DE" w:rsidRDefault="00EA1709" w:rsidP="0050620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28D22B45" w14:textId="77777777" w:rsidR="00EA1709" w:rsidRPr="002B15DE" w:rsidRDefault="00EA1709" w:rsidP="003A2DB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14626005"/>
            <w:placeholder>
              <w:docPart w:val="D00A1F6ED1F34B378B8AA772D9FC6307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21D2C9D7" w14:textId="77777777" w:rsidR="00EA1709" w:rsidRPr="002B15DE" w:rsidRDefault="009B676C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2E95F36E" w14:textId="77777777" w:rsidR="00EA1709" w:rsidRPr="002B15DE" w:rsidRDefault="00EA1709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49A890E3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21"/>
                <w:placeholder>
                  <w:docPart w:val="6A920F21EB8346ADBF4CE4796D4B4612"/>
                </w:placeholder>
                <w:showingPlcHdr/>
                <w:dropDownList>
                  <w:listItem w:value="Elija un elemento."/>
                  <w:listItem w:displayText="Vigente" w:value="Vigente"/>
                  <w:listItem w:displayText="Vencido" w:value="Vencido"/>
                  <w:listItem w:displayText="Cancelado" w:value="Cancelado"/>
                  <w:listItem w:displayText="Castigado" w:value="Castigad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992" w:type="dxa"/>
            <w:shd w:val="clear" w:color="000000" w:fill="FFFFFF"/>
            <w:vAlign w:val="center"/>
          </w:tcPr>
          <w:p w14:paraId="62CB2AB5" w14:textId="77777777" w:rsidR="00EA1709" w:rsidRPr="002B15DE" w:rsidRDefault="00EA1709" w:rsidP="00B93AF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</w:p>
        </w:tc>
      </w:tr>
      <w:tr w:rsidR="00EA1709" w:rsidRPr="00EA1709" w14:paraId="6B75E9F1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4D89A35D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05"/>
                <w:placeholder>
                  <w:docPart w:val="B1A0F458F1254941AC0AFE927B2A4403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  <w:r w:rsidR="00EA1709" w:rsidRPr="002B15DE">
              <w:rPr>
                <w:rStyle w:val="PlaceholderText"/>
                <w:rFonts w:ascii="Arial Narrow" w:hAnsi="Arial Narrow"/>
                <w:color w:val="F2F2F2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44D0964" w14:textId="77777777" w:rsidR="00EA1709" w:rsidRPr="002B15DE" w:rsidRDefault="00EA1709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0A6E1CAB" w14:textId="77777777" w:rsidR="00EA1709" w:rsidRPr="002B15DE" w:rsidRDefault="00EA1709" w:rsidP="003A2DB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14626006"/>
            <w:placeholder>
              <w:docPart w:val="E1F90B2D18B8409C9D5A537F9F52E829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3D4E8FB5" w14:textId="77777777" w:rsidR="00EA1709" w:rsidRPr="002B15DE" w:rsidRDefault="009B676C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09EBE674" w14:textId="77777777" w:rsidR="00EA1709" w:rsidRPr="002B15DE" w:rsidRDefault="00EA1709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39F49F7F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23"/>
                <w:placeholder>
                  <w:docPart w:val="C443B6FD177B4313BDBED8C16DB0EEDD"/>
                </w:placeholder>
                <w:showingPlcHdr/>
                <w:dropDownList>
                  <w:listItem w:value="Elija un elemento."/>
                  <w:listItem w:displayText="Vigente" w:value="Vigente"/>
                  <w:listItem w:displayText="Vencido" w:value="Vencido"/>
                  <w:listItem w:displayText="Cancelado" w:value="Cancelado"/>
                  <w:listItem w:displayText="Castigado" w:value="Castigad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992" w:type="dxa"/>
            <w:shd w:val="clear" w:color="000000" w:fill="FFFFFF"/>
            <w:vAlign w:val="center"/>
          </w:tcPr>
          <w:p w14:paraId="78979D2E" w14:textId="77777777" w:rsidR="00EA1709" w:rsidRPr="002B15DE" w:rsidRDefault="00EA1709" w:rsidP="00B93A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3A2DB5" w:rsidRPr="00EA1709" w14:paraId="16455B4F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</w:tcPr>
          <w:p w14:paraId="259CA2B0" w14:textId="77777777" w:rsidR="003A2DB5" w:rsidRPr="002B15DE" w:rsidRDefault="00537748" w:rsidP="00AC7099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5001859"/>
                <w:placeholder>
                  <w:docPart w:val="FD5373EC931B4FCD8E22814A165B80C2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3A2DB5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</w:tcPr>
          <w:p w14:paraId="0519EF37" w14:textId="77777777" w:rsidR="003A2DB5" w:rsidRPr="002B15DE" w:rsidRDefault="003A2DB5" w:rsidP="00AC7099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</w:tcPr>
          <w:p w14:paraId="4EFACA13" w14:textId="77777777" w:rsidR="003A2DB5" w:rsidRPr="002B15DE" w:rsidRDefault="003A2DB5" w:rsidP="00AC709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5001861"/>
            <w:placeholder>
              <w:docPart w:val="21FE34DE968E421DA20E0EFABDE94783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</w:tcPr>
              <w:p w14:paraId="0627247B" w14:textId="77777777" w:rsidR="003A2DB5" w:rsidRPr="002B15DE" w:rsidRDefault="003A2DB5" w:rsidP="00AC709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</w:tcPr>
          <w:p w14:paraId="26AF338A" w14:textId="77777777" w:rsidR="003A2DB5" w:rsidRPr="002B15DE" w:rsidRDefault="003A2DB5" w:rsidP="00AC709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5001862"/>
            <w:placeholder>
              <w:docPart w:val="C802D573DB114356A78B576CA15D1AFD"/>
            </w:placeholder>
            <w:showingPlcHdr/>
            <w:dropDownList>
              <w:listItem w:value="Elija un elemento."/>
              <w:listItem w:displayText="Vigente" w:value="Vigente"/>
              <w:listItem w:displayText="Vencido" w:value="Vencido"/>
              <w:listItem w:displayText="Cancelado" w:value="Cancelado"/>
              <w:listItem w:displayText="Castigado" w:value="Castigado"/>
            </w:dropDownList>
          </w:sdtPr>
          <w:sdtEndPr>
            <w:rPr>
              <w:rStyle w:val="DefaultParagraphFont"/>
              <w:rFonts w:ascii="Calibri" w:eastAsia="Times New Roman" w:hAnsi="Calibri" w:cs="Arial"/>
              <w:color w:val="808080"/>
              <w:sz w:val="22"/>
              <w:lang w:eastAsia="es-ES"/>
            </w:rPr>
          </w:sdtEndPr>
          <w:sdtContent>
            <w:tc>
              <w:tcPr>
                <w:tcW w:w="1418" w:type="dxa"/>
                <w:shd w:val="clear" w:color="000000" w:fill="FFFFFF"/>
                <w:noWrap/>
                <w:vAlign w:val="center"/>
              </w:tcPr>
              <w:p w14:paraId="2A58F918" w14:textId="77777777" w:rsidR="003A2DB5" w:rsidRPr="002B15DE" w:rsidRDefault="003A2DB5" w:rsidP="00AC7099">
                <w:pPr>
                  <w:spacing w:after="0" w:line="240" w:lineRule="auto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p>
            </w:tc>
          </w:sdtContent>
        </w:sdt>
        <w:tc>
          <w:tcPr>
            <w:tcW w:w="992" w:type="dxa"/>
            <w:shd w:val="clear" w:color="000000" w:fill="FFFFFF"/>
            <w:vAlign w:val="center"/>
          </w:tcPr>
          <w:p w14:paraId="3258DDE5" w14:textId="77777777" w:rsidR="003A2DB5" w:rsidRPr="002B15DE" w:rsidRDefault="003A2DB5" w:rsidP="00AC709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</w:p>
        </w:tc>
      </w:tr>
    </w:tbl>
    <w:p w14:paraId="7DCC9341" w14:textId="77777777" w:rsidR="0056591E" w:rsidRPr="00EA1709" w:rsidRDefault="0056591E" w:rsidP="0056591E">
      <w:pPr>
        <w:spacing w:after="0"/>
        <w:rPr>
          <w:rFonts w:ascii="Arial Narrow" w:hAnsi="Arial Narrow"/>
        </w:rPr>
      </w:pPr>
    </w:p>
    <w:p w14:paraId="2C3A0F3D" w14:textId="77777777" w:rsidR="008A02F5" w:rsidRDefault="008A02F5" w:rsidP="0056591E">
      <w:pPr>
        <w:spacing w:after="0"/>
        <w:rPr>
          <w:rFonts w:ascii="Arial Narrow" w:hAnsi="Arial Narrow"/>
        </w:rPr>
        <w:sectPr w:rsidR="008A02F5" w:rsidSect="008A02F5">
          <w:type w:val="continuous"/>
          <w:pgSz w:w="11906" w:h="16838" w:code="9"/>
          <w:pgMar w:top="1417" w:right="1701" w:bottom="1134" w:left="1701" w:header="708" w:footer="708" w:gutter="0"/>
          <w:cols w:space="708"/>
          <w:formProt w:val="0"/>
          <w:docGrid w:linePitch="360"/>
        </w:sectPr>
      </w:pPr>
    </w:p>
    <w:p w14:paraId="4A675CEB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7A648154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7CC26B2C" w14:textId="77777777" w:rsidR="00F2572A" w:rsidRPr="00151D1B" w:rsidRDefault="00F257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Es todo cuanto puedo certificar en honor a la verdad, autorizando al peticionario el uso del presente documento como lo estime conveniente.</w:t>
      </w:r>
    </w:p>
    <w:p w14:paraId="49967A55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CDFF8C1" w14:textId="77777777" w:rsidR="00F2572A" w:rsidRPr="00151D1B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756D0D7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ATENTAMENTE,</w:t>
      </w:r>
    </w:p>
    <w:p w14:paraId="4896A1F2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ab/>
      </w:r>
      <w:r w:rsidRPr="00151D1B">
        <w:rPr>
          <w:rFonts w:ascii="Arial Narrow" w:hAnsi="Arial Narrow" w:cs="Arial"/>
          <w:lang w:val="es-ES_tradnl"/>
        </w:rPr>
        <w:tab/>
      </w:r>
      <w:r w:rsidRPr="00151D1B">
        <w:rPr>
          <w:rFonts w:ascii="Arial Narrow" w:hAnsi="Arial Narrow" w:cs="Arial"/>
          <w:lang w:val="es-ES_tradnl"/>
        </w:rPr>
        <w:tab/>
      </w:r>
    </w:p>
    <w:p w14:paraId="55CF9296" w14:textId="77777777" w:rsidR="00F2572A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p w14:paraId="17375DE2" w14:textId="77777777" w:rsidR="00F2572A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p w14:paraId="42197554" w14:textId="77777777" w:rsidR="00864D2F" w:rsidRDefault="00864D2F" w:rsidP="00F2572A">
      <w:pPr>
        <w:spacing w:after="0"/>
        <w:rPr>
          <w:rFonts w:ascii="Arial Narrow" w:hAnsi="Arial Narrow" w:cs="Arial"/>
          <w:lang w:val="es-ES_tradnl"/>
        </w:rPr>
      </w:pPr>
    </w:p>
    <w:p w14:paraId="65B6E344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sdt>
      <w:sdtPr>
        <w:rPr>
          <w:rStyle w:val="ArialN11MAYS"/>
        </w:rPr>
        <w:alias w:val="Firma autorizada"/>
        <w:tag w:val="Firma autorizada"/>
        <w:id w:val="12903391"/>
        <w:lock w:val="sdtLocked"/>
        <w:placeholder>
          <w:docPart w:val="18D3F6E60F334735BBF4DDB17975F722"/>
        </w:placeholder>
      </w:sdtPr>
      <w:sdtEndPr>
        <w:rPr>
          <w:rStyle w:val="DefaultParagraphFont"/>
          <w:rFonts w:ascii="Calibri" w:hAnsi="Calibri" w:cs="Arial"/>
          <w:caps w:val="0"/>
          <w:lang w:val="es-ES_tradnl"/>
        </w:rPr>
      </w:sdtEndPr>
      <w:sdtContent>
        <w:p w14:paraId="34399A0B" w14:textId="30600ECD" w:rsidR="00F2572A" w:rsidRPr="00AC4EA5" w:rsidRDefault="001E097E" w:rsidP="00F2572A">
          <w:pPr>
            <w:spacing w:after="0"/>
            <w:rPr>
              <w:rFonts w:ascii="Arial Narrow" w:hAnsi="Arial Narrow" w:cs="Arial"/>
              <w:lang w:val="es-ES_tradnl"/>
            </w:rPr>
          </w:pPr>
          <w:r>
            <w:rPr>
              <w:rStyle w:val="ArialN11MAYS"/>
            </w:rPr>
            <w:t>REPLACE_NAME REPLACE_LASTNAME</w:t>
          </w:r>
        </w:p>
      </w:sdtContent>
    </w:sdt>
    <w:sdt>
      <w:sdtPr>
        <w:rPr>
          <w:rStyle w:val="Estilo2"/>
        </w:rPr>
        <w:alias w:val="Cargo"/>
        <w:tag w:val="Cargo"/>
        <w:id w:val="12903441"/>
        <w:lock w:val="sdtLocked"/>
        <w:placeholder>
          <w:docPart w:val="3BDEAE12398144D4B7D05E07D6E8BB56"/>
        </w:placeholder>
        <w:showingPlcHdr/>
      </w:sdtPr>
      <w:sdtEndPr>
        <w:rPr>
          <w:rStyle w:val="DefaultParagraphFont"/>
          <w:rFonts w:ascii="Calibri" w:hAnsi="Calibri" w:cs="Arial"/>
          <w:b w:val="0"/>
          <w:caps w:val="0"/>
          <w:lang w:val="es-ES_tradnl"/>
        </w:rPr>
      </w:sdtEndPr>
      <w:sdtContent>
        <w:p w14:paraId="20D778E1" w14:textId="77777777" w:rsidR="00F2572A" w:rsidRPr="00F2572A" w:rsidRDefault="002245F0" w:rsidP="00F2572A">
          <w:pPr>
            <w:spacing w:after="0"/>
            <w:rPr>
              <w:rFonts w:ascii="Arial Narrow" w:hAnsi="Arial Narrow" w:cs="Arial"/>
              <w:b/>
              <w:lang w:val="es-ES_tradnl"/>
            </w:rPr>
          </w:pPr>
          <w:r w:rsidRPr="002245F0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sdtContent>
    </w:sdt>
    <w:p w14:paraId="05452443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BANCO DEL AUSTRO S.A.</w:t>
      </w:r>
    </w:p>
    <w:p w14:paraId="488CCD9F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</w:t>
      </w:r>
    </w:p>
    <w:p w14:paraId="5CB917D7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43D46D18" w14:textId="77777777" w:rsidR="008E012A" w:rsidRPr="008E012A" w:rsidRDefault="008E01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u w:val="single"/>
          <w:lang w:val="es-ES_tradnl"/>
        </w:rPr>
      </w:pPr>
      <w:r w:rsidRPr="008E012A">
        <w:rPr>
          <w:rFonts w:ascii="Arial Narrow" w:hAnsi="Arial Narrow" w:cs="Arial"/>
          <w:i w:val="0"/>
          <w:sz w:val="22"/>
          <w:szCs w:val="22"/>
          <w:u w:val="single"/>
          <w:lang w:val="es-ES_tradnl"/>
        </w:rPr>
        <w:t>Nota:</w:t>
      </w:r>
    </w:p>
    <w:p w14:paraId="476A1154" w14:textId="77777777" w:rsidR="008E012A" w:rsidRPr="008E012A" w:rsidRDefault="00F2572A" w:rsidP="008E012A">
      <w:pPr>
        <w:pStyle w:val="BodyText"/>
        <w:numPr>
          <w:ilvl w:val="0"/>
          <w:numId w:val="1"/>
        </w:numPr>
        <w:spacing w:line="276" w:lineRule="auto"/>
        <w:ind w:left="0" w:firstLine="360"/>
        <w:rPr>
          <w:rFonts w:ascii="Arial Narrow" w:hAnsi="Arial Narrow" w:cs="Arial"/>
          <w:i w:val="0"/>
          <w:sz w:val="20"/>
          <w:szCs w:val="22"/>
          <w:lang w:val="es-ES_tradnl"/>
        </w:rPr>
      </w:pP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La información aquí descrita, es de índole estrictamente confidencial y no expresa forma de garantía ni responsabilidad por parte del Banco del Austro S.A. ni de sus ejecutivos.</w:t>
      </w:r>
      <w:r w:rsidRPr="008E012A">
        <w:rPr>
          <w:rFonts w:ascii="Arial Narrow" w:hAnsi="Arial Narrow" w:cs="Arial"/>
          <w:b/>
          <w:bCs/>
          <w:sz w:val="20"/>
          <w:szCs w:val="22"/>
        </w:rPr>
        <w:t xml:space="preserve"> </w:t>
      </w: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Cualquier enmendadura o alteración que presente invalida este documento.</w:t>
      </w:r>
    </w:p>
    <w:p w14:paraId="4B2794AA" w14:textId="77777777" w:rsidR="00120268" w:rsidRPr="008E012A" w:rsidRDefault="008D49C0" w:rsidP="008E012A">
      <w:pPr>
        <w:pStyle w:val="BodyText"/>
        <w:numPr>
          <w:ilvl w:val="0"/>
          <w:numId w:val="1"/>
        </w:numPr>
        <w:spacing w:line="276" w:lineRule="auto"/>
        <w:ind w:left="0" w:firstLine="360"/>
        <w:rPr>
          <w:rFonts w:ascii="Arial Narrow" w:hAnsi="Arial Narrow" w:cs="Arial"/>
          <w:i w:val="0"/>
          <w:sz w:val="20"/>
          <w:szCs w:val="22"/>
          <w:lang w:val="es-ES_tradnl"/>
        </w:rPr>
      </w:pP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El </w:t>
      </w:r>
      <w:r w:rsidR="004807F4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saldo a la fecha no incluye los valores generados por intereses </w:t>
      </w:r>
      <w:r w:rsidR="00147923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de mora 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y gastos implicados </w:t>
      </w:r>
      <w:r w:rsidR="00147923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por 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>la gestión de</w:t>
      </w:r>
      <w:r w:rsidR="00B122EB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 cobranza extrajudicial </w:t>
      </w: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en operaciones con estado vencido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>.</w:t>
      </w:r>
      <w:r w:rsidR="002145EA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 </w:t>
      </w:r>
    </w:p>
    <w:sectPr w:rsidR="00120268" w:rsidRPr="008E012A" w:rsidSect="008A02F5">
      <w:type w:val="continuous"/>
      <w:pgSz w:w="11906" w:h="16838" w:code="9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859C" w14:textId="77777777" w:rsidR="00537748" w:rsidRDefault="00537748" w:rsidP="00DE4EAF">
      <w:pPr>
        <w:spacing w:after="0" w:line="240" w:lineRule="auto"/>
      </w:pPr>
      <w:r>
        <w:separator/>
      </w:r>
    </w:p>
  </w:endnote>
  <w:endnote w:type="continuationSeparator" w:id="0">
    <w:p w14:paraId="16E48A94" w14:textId="77777777" w:rsidR="00537748" w:rsidRDefault="00537748" w:rsidP="00DE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B69F" w14:textId="77777777" w:rsidR="00537748" w:rsidRDefault="00537748" w:rsidP="00DE4EAF">
      <w:pPr>
        <w:spacing w:after="0" w:line="240" w:lineRule="auto"/>
      </w:pPr>
      <w:r>
        <w:separator/>
      </w:r>
    </w:p>
  </w:footnote>
  <w:footnote w:type="continuationSeparator" w:id="0">
    <w:p w14:paraId="283AA49E" w14:textId="77777777" w:rsidR="00537748" w:rsidRDefault="00537748" w:rsidP="00DE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48B0A" w14:textId="77777777" w:rsidR="0037246C" w:rsidRPr="0037246C" w:rsidRDefault="0037246C" w:rsidP="00DE4EAF">
    <w:pPr>
      <w:pStyle w:val="Header"/>
      <w:jc w:val="right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75F2"/>
    <w:multiLevelType w:val="hybridMultilevel"/>
    <w:tmpl w:val="46EC5F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0/Ol0n4Y43z8pfUmTKjLDrErektYjxU9A1eFZRUljew3u+2nYCm4rUBdkvJWl2AMufLP17yGAlzx4AS1JatLkQ==" w:salt="6Evl57+4j0iytgYAOty+fQ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28"/>
    <w:rsid w:val="00017509"/>
    <w:rsid w:val="00065087"/>
    <w:rsid w:val="000F3557"/>
    <w:rsid w:val="00116F79"/>
    <w:rsid w:val="00120268"/>
    <w:rsid w:val="001235DF"/>
    <w:rsid w:val="00136373"/>
    <w:rsid w:val="0014105A"/>
    <w:rsid w:val="00147923"/>
    <w:rsid w:val="001521DD"/>
    <w:rsid w:val="001660AB"/>
    <w:rsid w:val="001B5E11"/>
    <w:rsid w:val="001C666E"/>
    <w:rsid w:val="001D35D5"/>
    <w:rsid w:val="001E097E"/>
    <w:rsid w:val="001E3BAC"/>
    <w:rsid w:val="00203A3B"/>
    <w:rsid w:val="00213D56"/>
    <w:rsid w:val="002145EA"/>
    <w:rsid w:val="002212DB"/>
    <w:rsid w:val="002245F0"/>
    <w:rsid w:val="0025762E"/>
    <w:rsid w:val="00265972"/>
    <w:rsid w:val="00282598"/>
    <w:rsid w:val="00283CD4"/>
    <w:rsid w:val="0029425B"/>
    <w:rsid w:val="002A52D9"/>
    <w:rsid w:val="002A7C4A"/>
    <w:rsid w:val="002B15DE"/>
    <w:rsid w:val="002B323E"/>
    <w:rsid w:val="002F0EDF"/>
    <w:rsid w:val="00304A9C"/>
    <w:rsid w:val="003224F3"/>
    <w:rsid w:val="00326E2A"/>
    <w:rsid w:val="0037246C"/>
    <w:rsid w:val="003837E8"/>
    <w:rsid w:val="003A2DB5"/>
    <w:rsid w:val="003F0DEF"/>
    <w:rsid w:val="004309EE"/>
    <w:rsid w:val="00435C87"/>
    <w:rsid w:val="004807F4"/>
    <w:rsid w:val="00493737"/>
    <w:rsid w:val="004A0BD3"/>
    <w:rsid w:val="004D2A90"/>
    <w:rsid w:val="004D4383"/>
    <w:rsid w:val="00503156"/>
    <w:rsid w:val="0050620D"/>
    <w:rsid w:val="00517971"/>
    <w:rsid w:val="00527F1D"/>
    <w:rsid w:val="00537748"/>
    <w:rsid w:val="00540595"/>
    <w:rsid w:val="0056591E"/>
    <w:rsid w:val="00585D99"/>
    <w:rsid w:val="005B7220"/>
    <w:rsid w:val="005E78DE"/>
    <w:rsid w:val="00614C99"/>
    <w:rsid w:val="006371A4"/>
    <w:rsid w:val="00673019"/>
    <w:rsid w:val="00675B4E"/>
    <w:rsid w:val="00683F28"/>
    <w:rsid w:val="006E6544"/>
    <w:rsid w:val="00707E6D"/>
    <w:rsid w:val="0071697E"/>
    <w:rsid w:val="007434EA"/>
    <w:rsid w:val="007571DB"/>
    <w:rsid w:val="0078504B"/>
    <w:rsid w:val="007B21DE"/>
    <w:rsid w:val="008304E9"/>
    <w:rsid w:val="008557DE"/>
    <w:rsid w:val="00864D2F"/>
    <w:rsid w:val="008A02F5"/>
    <w:rsid w:val="008D49C0"/>
    <w:rsid w:val="008E012A"/>
    <w:rsid w:val="008F642C"/>
    <w:rsid w:val="009022F7"/>
    <w:rsid w:val="00903588"/>
    <w:rsid w:val="009467EC"/>
    <w:rsid w:val="009574C2"/>
    <w:rsid w:val="009B676C"/>
    <w:rsid w:val="00A555C3"/>
    <w:rsid w:val="00A814DA"/>
    <w:rsid w:val="00AB5FFD"/>
    <w:rsid w:val="00AC4EA5"/>
    <w:rsid w:val="00AE26A0"/>
    <w:rsid w:val="00AE6345"/>
    <w:rsid w:val="00B122EB"/>
    <w:rsid w:val="00B416E7"/>
    <w:rsid w:val="00B51FBA"/>
    <w:rsid w:val="00B56789"/>
    <w:rsid w:val="00B72D72"/>
    <w:rsid w:val="00B74DE9"/>
    <w:rsid w:val="00B7572A"/>
    <w:rsid w:val="00B83C0A"/>
    <w:rsid w:val="00B93AF9"/>
    <w:rsid w:val="00B96933"/>
    <w:rsid w:val="00BF0296"/>
    <w:rsid w:val="00BF2BD3"/>
    <w:rsid w:val="00C216ED"/>
    <w:rsid w:val="00C96577"/>
    <w:rsid w:val="00CA59CC"/>
    <w:rsid w:val="00D04AB5"/>
    <w:rsid w:val="00D2199A"/>
    <w:rsid w:val="00D4637E"/>
    <w:rsid w:val="00DE2FD6"/>
    <w:rsid w:val="00DE4EAF"/>
    <w:rsid w:val="00E03C14"/>
    <w:rsid w:val="00E714C0"/>
    <w:rsid w:val="00EA1709"/>
    <w:rsid w:val="00EA3B90"/>
    <w:rsid w:val="00ED7621"/>
    <w:rsid w:val="00ED7DDE"/>
    <w:rsid w:val="00EE02D1"/>
    <w:rsid w:val="00EE7901"/>
    <w:rsid w:val="00F04078"/>
    <w:rsid w:val="00F12C46"/>
    <w:rsid w:val="00F2572A"/>
    <w:rsid w:val="00F74585"/>
    <w:rsid w:val="00F80AB2"/>
    <w:rsid w:val="00FB1997"/>
    <w:rsid w:val="00FB5085"/>
    <w:rsid w:val="00FE03ED"/>
    <w:rsid w:val="00FE5637"/>
    <w:rsid w:val="00FF5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C4650"/>
  <w15:docId w15:val="{2B710687-6DB2-435A-BE47-52922A4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F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E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572A"/>
    <w:pPr>
      <w:spacing w:after="0" w:line="240" w:lineRule="auto"/>
      <w:jc w:val="both"/>
    </w:pPr>
    <w:rPr>
      <w:rFonts w:ascii="Times New Roman" w:eastAsia="Times New Roman" w:hAnsi="Times New Roman"/>
      <w:i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2572A"/>
    <w:rPr>
      <w:rFonts w:ascii="Times New Roman" w:eastAsia="Times New Roman" w:hAnsi="Times New Roman" w:cs="Times New Roman"/>
      <w:i/>
      <w:sz w:val="24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EAF"/>
  </w:style>
  <w:style w:type="paragraph" w:styleId="Footer">
    <w:name w:val="footer"/>
    <w:basedOn w:val="Normal"/>
    <w:link w:val="Foot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EAF"/>
  </w:style>
  <w:style w:type="character" w:customStyle="1" w:styleId="ArialN10">
    <w:name w:val="Arial N_10"/>
    <w:basedOn w:val="DefaultParagraphFont"/>
    <w:uiPriority w:val="1"/>
    <w:rsid w:val="004A0BD3"/>
    <w:rPr>
      <w:rFonts w:ascii="Arial Narrow" w:hAnsi="Arial Narrow"/>
      <w:sz w:val="20"/>
    </w:rPr>
  </w:style>
  <w:style w:type="character" w:customStyle="1" w:styleId="Estilo1">
    <w:name w:val="Estilo1"/>
    <w:basedOn w:val="DefaultParagraphFont"/>
    <w:uiPriority w:val="1"/>
    <w:rsid w:val="004A0BD3"/>
  </w:style>
  <w:style w:type="character" w:customStyle="1" w:styleId="ArialN11">
    <w:name w:val="Arial N_11"/>
    <w:basedOn w:val="DefaultParagraphFont"/>
    <w:uiPriority w:val="1"/>
    <w:rsid w:val="004A0BD3"/>
    <w:rPr>
      <w:rFonts w:ascii="Arial Narrow" w:hAnsi="Arial Narrow"/>
      <w:sz w:val="22"/>
    </w:rPr>
  </w:style>
  <w:style w:type="character" w:customStyle="1" w:styleId="Estilo2">
    <w:name w:val="Estilo2"/>
    <w:basedOn w:val="DefaultParagraphFont"/>
    <w:uiPriority w:val="1"/>
    <w:rsid w:val="00675B4E"/>
    <w:rPr>
      <w:rFonts w:ascii="Arial Narrow" w:hAnsi="Arial Narrow"/>
      <w:b/>
      <w:caps/>
      <w:color w:val="auto"/>
      <w:sz w:val="22"/>
    </w:rPr>
  </w:style>
  <w:style w:type="character" w:customStyle="1" w:styleId="ArialN11MAYS">
    <w:name w:val="Arial N_11 (MAYS)"/>
    <w:basedOn w:val="DefaultParagraphFont"/>
    <w:uiPriority w:val="1"/>
    <w:rsid w:val="00B93AF9"/>
    <w:rPr>
      <w:rFonts w:ascii="Arial Narrow" w:hAnsi="Arial Narrow"/>
      <w:caps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01002729\Documents\Desktop\Certificados%20de%20Registro%20de%20Obligacione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A8D98F47574B72A6910521F3EB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FBD22-9D9C-4781-AA6E-9D83383D389E}"/>
      </w:docPartPr>
      <w:docPartBody>
        <w:p w:rsidR="00AE3E0E" w:rsidRDefault="00927C7B" w:rsidP="00927C7B">
          <w:pPr>
            <w:pStyle w:val="48A8D98F47574B72A6910521F3EBCB4223"/>
          </w:pPr>
          <w:r>
            <w:rPr>
              <w:rStyle w:val="PlaceholderText"/>
            </w:rPr>
            <w:t>XXXXXXXXXX</w:t>
          </w:r>
        </w:p>
      </w:docPartBody>
    </w:docPart>
    <w:docPart>
      <w:docPartPr>
        <w:name w:val="8D65F1BE57BF48B0996B89AF834F8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8FCBF-6F9B-47F5-AC86-F0001ACD3CAC}"/>
      </w:docPartPr>
      <w:docPartBody>
        <w:p w:rsidR="00AE3E0E" w:rsidRDefault="00927C7B" w:rsidP="00927C7B">
          <w:pPr>
            <w:pStyle w:val="8D65F1BE57BF48B0996B89AF834F8CC021"/>
          </w:pPr>
          <w:r>
            <w:rPr>
              <w:rFonts w:ascii="Arial Narrow" w:hAnsi="Arial Narrow"/>
              <w:b/>
            </w:rPr>
            <w:t>NOMBRE DEL BENEFICIARIO</w:t>
          </w:r>
        </w:p>
      </w:docPartBody>
    </w:docPart>
    <w:docPart>
      <w:docPartPr>
        <w:name w:val="4F1B45B7F3E64AE09DEA59034771F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0038-9937-4B8E-B50A-F129BB2E6B1C}"/>
      </w:docPartPr>
      <w:docPartBody>
        <w:p w:rsidR="00DD067D" w:rsidRDefault="00927C7B" w:rsidP="00927C7B">
          <w:pPr>
            <w:pStyle w:val="4F1B45B7F3E64AE09DEA59034771F58218"/>
          </w:pPr>
          <w:r w:rsidRPr="00E6234D">
            <w:rPr>
              <w:rStyle w:val="PlaceholderText"/>
              <w:rFonts w:ascii="Arial Narrow" w:hAnsi="Arial Narrow"/>
            </w:rPr>
            <w:t>Ingrese Ciudad</w:t>
          </w:r>
        </w:p>
      </w:docPartBody>
    </w:docPart>
    <w:docPart>
      <w:docPartPr>
        <w:name w:val="B4579D5517014894B2406C6E1267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0B56D-4E52-48E3-9ED6-9795A246DCC0}"/>
      </w:docPartPr>
      <w:docPartBody>
        <w:p w:rsidR="00DD067D" w:rsidRDefault="00927C7B" w:rsidP="00927C7B">
          <w:pPr>
            <w:pStyle w:val="B4579D5517014894B2406C6E1267A7E518"/>
          </w:pPr>
          <w:r w:rsidRPr="00E6234D">
            <w:rPr>
              <w:rStyle w:val="PlaceholderText"/>
              <w:rFonts w:ascii="Arial Narrow" w:hAnsi="Arial Narrow"/>
            </w:rPr>
            <w:t>Seleccione fecha.</w:t>
          </w:r>
        </w:p>
      </w:docPartBody>
    </w:docPart>
    <w:docPart>
      <w:docPartPr>
        <w:name w:val="FD2FA743C761451EBB27045D115C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58E1A-B5E3-4462-9B76-E881B3A25830}"/>
      </w:docPartPr>
      <w:docPartBody>
        <w:p w:rsidR="003F2287" w:rsidRDefault="00927C7B" w:rsidP="00927C7B">
          <w:pPr>
            <w:pStyle w:val="FD2FA743C761451EBB27045D115CEFA8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90B47DCBB0184F2CACD24807B1AD1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55EB-8975-4655-9583-D3BE8CA4E7C4}"/>
      </w:docPartPr>
      <w:docPartBody>
        <w:p w:rsidR="003F2287" w:rsidRDefault="00927C7B" w:rsidP="00927C7B">
          <w:pPr>
            <w:pStyle w:val="90B47DCBB0184F2CACD24807B1AD1116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6A920F21EB8346ADBF4CE4796D4B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51CC-AF96-43FD-BCE2-32D312089133}"/>
      </w:docPartPr>
      <w:docPartBody>
        <w:p w:rsidR="003F2287" w:rsidRDefault="00927C7B" w:rsidP="00927C7B">
          <w:pPr>
            <w:pStyle w:val="6A920F21EB8346ADBF4CE4796D4B4612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B1A0F458F1254941AC0AFE927B2A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0DDE2-C0A4-4AE6-B8E4-FDF0A39EC246}"/>
      </w:docPartPr>
      <w:docPartBody>
        <w:p w:rsidR="003F2287" w:rsidRDefault="00927C7B" w:rsidP="00927C7B">
          <w:pPr>
            <w:pStyle w:val="B1A0F458F1254941AC0AFE927B2A4403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C443B6FD177B4313BDBED8C16DB0E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2201B-6F87-49BE-975F-8853D9324FC3}"/>
      </w:docPartPr>
      <w:docPartBody>
        <w:p w:rsidR="003F2287" w:rsidRDefault="00927C7B" w:rsidP="00927C7B">
          <w:pPr>
            <w:pStyle w:val="C443B6FD177B4313BDBED8C16DB0EEDD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3E7CB010A62F43B99FA3F23872D2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71A6D-A0AE-4177-AC61-F1B5DE8C68A4}"/>
      </w:docPartPr>
      <w:docPartBody>
        <w:p w:rsidR="003F2287" w:rsidRDefault="00927C7B" w:rsidP="00927C7B">
          <w:pPr>
            <w:pStyle w:val="3E7CB010A62F43B99FA3F23872D2AC8E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D00A1F6ED1F34B378B8AA772D9FC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C6AD0-5E3C-48EC-AD95-DF9E2697950D}"/>
      </w:docPartPr>
      <w:docPartBody>
        <w:p w:rsidR="003F2287" w:rsidRDefault="00927C7B" w:rsidP="00927C7B">
          <w:pPr>
            <w:pStyle w:val="D00A1F6ED1F34B378B8AA772D9FC6307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E1F90B2D18B8409C9D5A537F9F52E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E05B9-113C-4153-9056-A2D4A41423F4}"/>
      </w:docPartPr>
      <w:docPartBody>
        <w:p w:rsidR="003F2287" w:rsidRDefault="00927C7B" w:rsidP="00927C7B">
          <w:pPr>
            <w:pStyle w:val="E1F90B2D18B8409C9D5A537F9F52E829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18D3F6E60F334735BBF4DDB17975F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160B-95DB-4DB0-952B-692C1A03A649}"/>
      </w:docPartPr>
      <w:docPartBody>
        <w:p w:rsidR="00B22395" w:rsidRDefault="00927C7B" w:rsidP="00927C7B">
          <w:pPr>
            <w:pStyle w:val="18D3F6E60F334735BBF4DDB17975F72210"/>
          </w:pPr>
          <w:r>
            <w:rPr>
              <w:rStyle w:val="PlaceholderText"/>
              <w:rFonts w:ascii="Arial Narrow" w:hAnsi="Arial Narrow"/>
            </w:rPr>
            <w:t>NOMBRE DE FUNCIONARIO CON FIRMA AUTORIZADA</w:t>
          </w:r>
        </w:p>
      </w:docPartBody>
    </w:docPart>
    <w:docPart>
      <w:docPartPr>
        <w:name w:val="3BDEAE12398144D4B7D05E07D6E8B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1EB8-712F-42F8-8F5D-BC45DE098C6C}"/>
      </w:docPartPr>
      <w:docPartBody>
        <w:p w:rsidR="00B22395" w:rsidRDefault="00927C7B" w:rsidP="00927C7B">
          <w:pPr>
            <w:pStyle w:val="3BDEAE12398144D4B7D05E07D6E8BB569"/>
          </w:pPr>
          <w:r w:rsidRPr="002245F0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docPartBody>
    </w:docPart>
    <w:docPart>
      <w:docPartPr>
        <w:name w:val="D56EA040E6D445D2AC70D8DACC64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18CE-F969-475F-A12E-BB207BCF25B3}"/>
      </w:docPartPr>
      <w:docPartBody>
        <w:p w:rsidR="00F86696" w:rsidRDefault="00927C7B" w:rsidP="00927C7B">
          <w:pPr>
            <w:pStyle w:val="D56EA040E6D445D2AC70D8DACC64DB42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FD5373EC931B4FCD8E22814A165B8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5769A-67D2-441C-AD36-9517AF96ED0C}"/>
      </w:docPartPr>
      <w:docPartBody>
        <w:p w:rsidR="00F86696" w:rsidRDefault="00927C7B" w:rsidP="00927C7B">
          <w:pPr>
            <w:pStyle w:val="FD5373EC931B4FCD8E22814A165B80C2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21FE34DE968E421DA20E0EFABDE9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AC3F-3B85-44DE-AEC3-1352C776122D}"/>
      </w:docPartPr>
      <w:docPartBody>
        <w:p w:rsidR="00F86696" w:rsidRDefault="00927C7B" w:rsidP="00927C7B">
          <w:pPr>
            <w:pStyle w:val="21FE34DE968E421DA20E0EFABDE94783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C802D573DB114356A78B576CA15D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FE889-02B1-4402-BF0F-D5083C6E4650}"/>
      </w:docPartPr>
      <w:docPartBody>
        <w:p w:rsidR="00F86696" w:rsidRDefault="00927C7B" w:rsidP="00927C7B">
          <w:pPr>
            <w:pStyle w:val="C802D573DB114356A78B576CA15D1AFD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C17C7E055C3F4BC992C85D9DEA14E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27BD6-E307-43D8-95EF-58DA7D80C95F}"/>
      </w:docPartPr>
      <w:docPartBody>
        <w:p w:rsidR="00D2645A" w:rsidRDefault="00927C7B" w:rsidP="00927C7B">
          <w:pPr>
            <w:pStyle w:val="C17C7E055C3F4BC992C85D9DEA14E65E"/>
          </w:pPr>
          <w:r w:rsidRPr="0091713E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725"/>
    <w:rsid w:val="003F2287"/>
    <w:rsid w:val="00482744"/>
    <w:rsid w:val="004915D3"/>
    <w:rsid w:val="006C6867"/>
    <w:rsid w:val="00730F91"/>
    <w:rsid w:val="007D5725"/>
    <w:rsid w:val="00927C7B"/>
    <w:rsid w:val="00A14F2C"/>
    <w:rsid w:val="00A44E87"/>
    <w:rsid w:val="00AE3E0E"/>
    <w:rsid w:val="00B22395"/>
    <w:rsid w:val="00B66405"/>
    <w:rsid w:val="00D2645A"/>
    <w:rsid w:val="00DB05C3"/>
    <w:rsid w:val="00DD067D"/>
    <w:rsid w:val="00EF0A16"/>
    <w:rsid w:val="00F612B3"/>
    <w:rsid w:val="00F86696"/>
    <w:rsid w:val="00F9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C7B"/>
    <w:rPr>
      <w:color w:val="808080"/>
    </w:rPr>
  </w:style>
  <w:style w:type="paragraph" w:customStyle="1" w:styleId="73476B013BA44CE288A70B533396565D">
    <w:name w:val="73476B013BA44CE288A70B533396565D"/>
    <w:rsid w:val="007D5725"/>
    <w:rPr>
      <w:rFonts w:ascii="Calibri" w:eastAsia="Calibri" w:hAnsi="Calibri" w:cs="Times New Roman"/>
      <w:lang w:val="es-ES" w:eastAsia="en-US"/>
    </w:rPr>
  </w:style>
  <w:style w:type="paragraph" w:customStyle="1" w:styleId="EA0E270011B74F1EBD4F60622834DDD7">
    <w:name w:val="EA0E270011B74F1EBD4F60622834DDD7"/>
    <w:rsid w:val="007D5725"/>
  </w:style>
  <w:style w:type="paragraph" w:customStyle="1" w:styleId="C97E3A4DBB03446195BB2E398D473BC1">
    <w:name w:val="C97E3A4DBB03446195BB2E398D473BC1"/>
    <w:rsid w:val="007D5725"/>
  </w:style>
  <w:style w:type="paragraph" w:customStyle="1" w:styleId="73476B013BA44CE288A70B533396565D1">
    <w:name w:val="73476B013BA44CE288A70B533396565D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EA0E270011B74F1EBD4F60622834DDD71">
    <w:name w:val="EA0E270011B74F1EBD4F60622834DDD7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C97E3A4DBB03446195BB2E398D473BC11">
    <w:name w:val="C97E3A4DBB03446195BB2E398D473BC1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">
    <w:name w:val="795A756C2B7E4EE1962A43CD61E14D64"/>
    <w:rsid w:val="007D5725"/>
  </w:style>
  <w:style w:type="paragraph" w:customStyle="1" w:styleId="160EDA96D5DF4B85838D79725DECC494">
    <w:name w:val="160EDA96D5DF4B85838D79725DECC494"/>
    <w:rsid w:val="007D5725"/>
  </w:style>
  <w:style w:type="paragraph" w:customStyle="1" w:styleId="C4C654A98F474FD197A6DA0C6C98388F">
    <w:name w:val="C4C654A98F474FD197A6DA0C6C98388F"/>
    <w:rsid w:val="007D5725"/>
  </w:style>
  <w:style w:type="paragraph" w:customStyle="1" w:styleId="B9B3DC60185E4687B0F052FC7934B3C5">
    <w:name w:val="B9B3DC60185E4687B0F052FC7934B3C5"/>
    <w:rsid w:val="007D5725"/>
  </w:style>
  <w:style w:type="paragraph" w:customStyle="1" w:styleId="6F8A3500BBBA4489A94FCE5366DAD205">
    <w:name w:val="6F8A3500BBBA4489A94FCE5366DAD205"/>
    <w:rsid w:val="007D5725"/>
  </w:style>
  <w:style w:type="paragraph" w:customStyle="1" w:styleId="63EB46CC2D4E44C082060B0F56CC3DDF">
    <w:name w:val="63EB46CC2D4E44C082060B0F56CC3DDF"/>
    <w:rsid w:val="007D5725"/>
  </w:style>
  <w:style w:type="paragraph" w:customStyle="1" w:styleId="D06A1E47F9224A9D917F531328E5EA69">
    <w:name w:val="D06A1E47F9224A9D917F531328E5EA69"/>
    <w:rsid w:val="007D5725"/>
  </w:style>
  <w:style w:type="paragraph" w:customStyle="1" w:styleId="54A3671F7E724FB7903FF421A093B916">
    <w:name w:val="54A3671F7E724FB7903FF421A093B916"/>
    <w:rsid w:val="007D5725"/>
  </w:style>
  <w:style w:type="paragraph" w:customStyle="1" w:styleId="70642C4EA4094349B76C255BA395896A">
    <w:name w:val="70642C4EA4094349B76C255BA395896A"/>
    <w:rsid w:val="007D5725"/>
  </w:style>
  <w:style w:type="paragraph" w:customStyle="1" w:styleId="F50B17D03EE647DAB844C60D28962F99">
    <w:name w:val="F50B17D03EE647DAB844C60D28962F99"/>
    <w:rsid w:val="007D5725"/>
  </w:style>
  <w:style w:type="paragraph" w:customStyle="1" w:styleId="45EA2A8FAA6043948870FCBB5423EADF">
    <w:name w:val="45EA2A8FAA6043948870FCBB5423EADF"/>
    <w:rsid w:val="007D5725"/>
  </w:style>
  <w:style w:type="paragraph" w:customStyle="1" w:styleId="304E35BF6D3F4F1FB07E73B5A2721795">
    <w:name w:val="304E35BF6D3F4F1FB07E73B5A2721795"/>
    <w:rsid w:val="007D5725"/>
  </w:style>
  <w:style w:type="paragraph" w:customStyle="1" w:styleId="051A20AA6EF84638A6785FE0B2E80C2A">
    <w:name w:val="051A20AA6EF84638A6785FE0B2E80C2A"/>
    <w:rsid w:val="007D5725"/>
  </w:style>
  <w:style w:type="paragraph" w:customStyle="1" w:styleId="48A8D98F47574B72A6910521F3EBCB42">
    <w:name w:val="48A8D98F47574B72A6910521F3EBCB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1">
    <w:name w:val="795A756C2B7E4EE1962A43CD61E14D64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1">
    <w:name w:val="160EDA96D5DF4B85838D79725DECC494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1">
    <w:name w:val="F50B17D03EE647DAB844C60D28962F99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1">
    <w:name w:val="6F8A3500BBBA4489A94FCE5366DAD205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1">
    <w:name w:val="63EB46CC2D4E44C082060B0F56CC3DDF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1">
    <w:name w:val="45EA2A8FAA6043948870FCBB5423EADF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1">
    <w:name w:val="54A3671F7E724FB7903FF421A093B916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1">
    <w:name w:val="70642C4EA4094349B76C255BA395896A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1">
    <w:name w:val="051A20AA6EF84638A6785FE0B2E80C2A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">
    <w:name w:val="48A8D98F47574B72A6910521F3EBCB42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2">
    <w:name w:val="795A756C2B7E4EE1962A43CD61E14D6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2">
    <w:name w:val="160EDA96D5DF4B85838D79725DECC49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2">
    <w:name w:val="F50B17D03EE647DAB844C60D28962F99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2">
    <w:name w:val="6F8A3500BBBA4489A94FCE5366DAD205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2">
    <w:name w:val="63EB46CC2D4E44C082060B0F56CC3DDF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2">
    <w:name w:val="45EA2A8FAA6043948870FCBB5423EADF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2">
    <w:name w:val="54A3671F7E724FB7903FF421A093B916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2">
    <w:name w:val="70642C4EA4094349B76C255BA395896A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2">
    <w:name w:val="051A20AA6EF84638A6785FE0B2E80C2A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">
    <w:name w:val="8D65F1BE57BF48B0996B89AF834F8CC0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">
    <w:name w:val="48A8D98F47574B72A6910521F3EBCB42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3">
    <w:name w:val="795A756C2B7E4EE1962A43CD61E14D64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3">
    <w:name w:val="160EDA96D5DF4B85838D79725DECC494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3">
    <w:name w:val="F50B17D03EE647DAB844C60D28962F99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3">
    <w:name w:val="6F8A3500BBBA4489A94FCE5366DAD205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3">
    <w:name w:val="63EB46CC2D4E44C082060B0F56CC3DDF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3">
    <w:name w:val="45EA2A8FAA6043948870FCBB5423EADF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3">
    <w:name w:val="54A3671F7E724FB7903FF421A093B916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3">
    <w:name w:val="70642C4EA4094349B76C255BA395896A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3">
    <w:name w:val="051A20AA6EF84638A6785FE0B2E80C2A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C989BEA6E84E460FBC76F370E1D81015">
    <w:name w:val="C989BEA6E84E460FBC76F370E1D8101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">
    <w:name w:val="8D65F1BE57BF48B0996B89AF834F8CC0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3">
    <w:name w:val="48A8D98F47574B72A6910521F3EBCB42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4">
    <w:name w:val="795A756C2B7E4EE1962A43CD61E14D64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4">
    <w:name w:val="160EDA96D5DF4B85838D79725DECC494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4">
    <w:name w:val="F50B17D03EE647DAB844C60D28962F99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4">
    <w:name w:val="6F8A3500BBBA4489A94FCE5366DAD205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4">
    <w:name w:val="63EB46CC2D4E44C082060B0F56CC3DDF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4">
    <w:name w:val="45EA2A8FAA6043948870FCBB5423EADF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4">
    <w:name w:val="54A3671F7E724FB7903FF421A093B916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4">
    <w:name w:val="70642C4EA4094349B76C255BA395896A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4">
    <w:name w:val="051A20AA6EF84638A6785FE0B2E80C2A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D0153DBF650E4625A9FCF1A75E638C8E">
    <w:name w:val="D0153DBF650E4625A9FCF1A75E638C8E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">
    <w:name w:val="8D65F1BE57BF48B0996B89AF834F8CC0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4">
    <w:name w:val="48A8D98F47574B72A6910521F3EBCB42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5">
    <w:name w:val="795A756C2B7E4EE1962A43CD61E14D64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5">
    <w:name w:val="160EDA96D5DF4B85838D79725DECC494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5">
    <w:name w:val="F50B17D03EE647DAB844C60D28962F99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5">
    <w:name w:val="6F8A3500BBBA4489A94FCE5366DAD205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5">
    <w:name w:val="63EB46CC2D4E44C082060B0F56CC3DDF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5">
    <w:name w:val="45EA2A8FAA6043948870FCBB5423EADF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5">
    <w:name w:val="54A3671F7E724FB7903FF421A093B916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5">
    <w:name w:val="70642C4EA4094349B76C255BA395896A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5">
    <w:name w:val="051A20AA6EF84638A6785FE0B2E80C2A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D0153DBF650E4625A9FCF1A75E638C8E1">
    <w:name w:val="D0153DBF650E4625A9FCF1A75E638C8E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3">
    <w:name w:val="8D65F1BE57BF48B0996B89AF834F8CC0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5">
    <w:name w:val="48A8D98F47574B72A6910521F3EBCB42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6">
    <w:name w:val="795A756C2B7E4EE1962A43CD61E14D64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6">
    <w:name w:val="160EDA96D5DF4B85838D79725DECC494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6">
    <w:name w:val="F50B17D03EE647DAB844C60D28962F99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6">
    <w:name w:val="6F8A3500BBBA4489A94FCE5366DAD205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6">
    <w:name w:val="63EB46CC2D4E44C082060B0F56CC3DDF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6">
    <w:name w:val="45EA2A8FAA6043948870FCBB5423EADF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6">
    <w:name w:val="54A3671F7E724FB7903FF421A093B916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6">
    <w:name w:val="70642C4EA4094349B76C255BA395896A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6">
    <w:name w:val="051A20AA6EF84638A6785FE0B2E80C2A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">
    <w:name w:val="4F1B45B7F3E64AE09DEA59034771F582"/>
    <w:rsid w:val="00AE3E0E"/>
  </w:style>
  <w:style w:type="paragraph" w:customStyle="1" w:styleId="B4579D5517014894B2406C6E1267A7E5">
    <w:name w:val="B4579D5517014894B2406C6E1267A7E5"/>
    <w:rsid w:val="00AE3E0E"/>
  </w:style>
  <w:style w:type="paragraph" w:customStyle="1" w:styleId="4F1B45B7F3E64AE09DEA59034771F5821">
    <w:name w:val="4F1B45B7F3E64AE09DEA59034771F582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">
    <w:name w:val="B4579D5517014894B2406C6E1267A7E5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4">
    <w:name w:val="8D65F1BE57BF48B0996B89AF834F8CC0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6">
    <w:name w:val="48A8D98F47574B72A6910521F3EBCB42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7">
    <w:name w:val="795A756C2B7E4EE1962A43CD61E14D64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7">
    <w:name w:val="160EDA96D5DF4B85838D79725DECC494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7">
    <w:name w:val="F50B17D03EE647DAB844C60D28962F99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7">
    <w:name w:val="6F8A3500BBBA4489A94FCE5366DAD205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7">
    <w:name w:val="63EB46CC2D4E44C082060B0F56CC3DDF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7">
    <w:name w:val="45EA2A8FAA6043948870FCBB5423EADF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7">
    <w:name w:val="54A3671F7E724FB7903FF421A093B916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7">
    <w:name w:val="70642C4EA4094349B76C255BA395896A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7">
    <w:name w:val="051A20AA6EF84638A6785FE0B2E80C2A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2">
    <w:name w:val="4F1B45B7F3E64AE09DEA59034771F582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2">
    <w:name w:val="B4579D5517014894B2406C6E1267A7E5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5">
    <w:name w:val="8D65F1BE57BF48B0996B89AF834F8CC0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7">
    <w:name w:val="48A8D98F47574B72A6910521F3EBCB42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8">
    <w:name w:val="795A756C2B7E4EE1962A43CD61E14D64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8">
    <w:name w:val="160EDA96D5DF4B85838D79725DECC494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8">
    <w:name w:val="F50B17D03EE647DAB844C60D28962F99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8">
    <w:name w:val="6F8A3500BBBA4489A94FCE5366DAD205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8">
    <w:name w:val="63EB46CC2D4E44C082060B0F56CC3DDF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8">
    <w:name w:val="45EA2A8FAA6043948870FCBB5423EADF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8">
    <w:name w:val="54A3671F7E724FB7903FF421A093B916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8">
    <w:name w:val="70642C4EA4094349B76C255BA395896A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8">
    <w:name w:val="051A20AA6EF84638A6785FE0B2E80C2A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">
    <w:name w:val="4E65002AC8F240EBB0BD033933A5B346"/>
    <w:rsid w:val="00DD067D"/>
  </w:style>
  <w:style w:type="paragraph" w:customStyle="1" w:styleId="E26A65F6ED0C425EA4B1620F14EBC90A">
    <w:name w:val="E26A65F6ED0C425EA4B1620F14EBC90A"/>
    <w:rsid w:val="00DD067D"/>
  </w:style>
  <w:style w:type="paragraph" w:customStyle="1" w:styleId="FD2FA743C761451EBB27045D115CEFA8">
    <w:name w:val="FD2FA743C761451EBB27045D115CEFA8"/>
    <w:rsid w:val="00DD067D"/>
  </w:style>
  <w:style w:type="paragraph" w:customStyle="1" w:styleId="90B47DCBB0184F2CACD24807B1AD1116">
    <w:name w:val="90B47DCBB0184F2CACD24807B1AD1116"/>
    <w:rsid w:val="00DD067D"/>
  </w:style>
  <w:style w:type="paragraph" w:customStyle="1" w:styleId="6475E82EB0CF4C459FC428F130302FA7">
    <w:name w:val="6475E82EB0CF4C459FC428F130302FA7"/>
    <w:rsid w:val="00DD067D"/>
  </w:style>
  <w:style w:type="paragraph" w:customStyle="1" w:styleId="6A920F21EB8346ADBF4CE4796D4B4612">
    <w:name w:val="6A920F21EB8346ADBF4CE4796D4B4612"/>
    <w:rsid w:val="00DD067D"/>
  </w:style>
  <w:style w:type="paragraph" w:customStyle="1" w:styleId="B1A0F458F1254941AC0AFE927B2A4403">
    <w:name w:val="B1A0F458F1254941AC0AFE927B2A4403"/>
    <w:rsid w:val="00DD067D"/>
  </w:style>
  <w:style w:type="paragraph" w:customStyle="1" w:styleId="79C5CA75B1A54CAF8D1E4C123C5B621E">
    <w:name w:val="79C5CA75B1A54CAF8D1E4C123C5B621E"/>
    <w:rsid w:val="00DD067D"/>
  </w:style>
  <w:style w:type="paragraph" w:customStyle="1" w:styleId="C443B6FD177B4313BDBED8C16DB0EEDD">
    <w:name w:val="C443B6FD177B4313BDBED8C16DB0EEDD"/>
    <w:rsid w:val="00DD067D"/>
  </w:style>
  <w:style w:type="paragraph" w:customStyle="1" w:styleId="6F5D1407C3F145389779AEA09B475E04">
    <w:name w:val="6F5D1407C3F145389779AEA09B475E04"/>
    <w:rsid w:val="00DD067D"/>
  </w:style>
  <w:style w:type="paragraph" w:customStyle="1" w:styleId="4F1B45B7F3E64AE09DEA59034771F5823">
    <w:name w:val="4F1B45B7F3E64AE09DEA59034771F582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3">
    <w:name w:val="B4579D5517014894B2406C6E1267A7E5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6">
    <w:name w:val="8D65F1BE57BF48B0996B89AF834F8CC0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8">
    <w:name w:val="48A8D98F47574B72A6910521F3EBCB42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1">
    <w:name w:val="4E65002AC8F240EBB0BD033933A5B346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1">
    <w:name w:val="E26A65F6ED0C425EA4B1620F14EBC90A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">
    <w:name w:val="FD2FA743C761451EBB27045D115CEFA8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">
    <w:name w:val="90B47DCBB0184F2CACD24807B1AD1116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1">
    <w:name w:val="6475E82EB0CF4C459FC428F130302FA7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">
    <w:name w:val="6A920F21EB8346ADBF4CE4796D4B4612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">
    <w:name w:val="B1A0F458F1254941AC0AFE927B2A4403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1">
    <w:name w:val="79C5CA75B1A54CAF8D1E4C123C5B621E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">
    <w:name w:val="C443B6FD177B4313BDBED8C16DB0EEDD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4">
    <w:name w:val="4F1B45B7F3E64AE09DEA59034771F582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4">
    <w:name w:val="B4579D5517014894B2406C6E1267A7E5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7">
    <w:name w:val="8D65F1BE57BF48B0996B89AF834F8CC0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9">
    <w:name w:val="48A8D98F47574B72A6910521F3EBCB429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2">
    <w:name w:val="E26A65F6ED0C425EA4B1620F14EBC90A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2">
    <w:name w:val="FD2FA743C761451EBB27045D115CEFA8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2">
    <w:name w:val="90B47DCBB0184F2CACD24807B1AD1116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2">
    <w:name w:val="6475E82EB0CF4C459FC428F130302FA7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2">
    <w:name w:val="6A920F21EB8346ADBF4CE4796D4B4612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2">
    <w:name w:val="B1A0F458F1254941AC0AFE927B2A4403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2">
    <w:name w:val="79C5CA75B1A54CAF8D1E4C123C5B621E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2">
    <w:name w:val="C443B6FD177B4313BDBED8C16DB0EEDD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5">
    <w:name w:val="4F1B45B7F3E64AE09DEA59034771F582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5">
    <w:name w:val="B4579D5517014894B2406C6E1267A7E5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8">
    <w:name w:val="8D65F1BE57BF48B0996B89AF834F8CC0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0">
    <w:name w:val="48A8D98F47574B72A6910521F3EBCB4210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3">
    <w:name w:val="E26A65F6ED0C425EA4B1620F14EBC90A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3">
    <w:name w:val="FD2FA743C761451EBB27045D115CEFA8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3">
    <w:name w:val="90B47DCBB0184F2CACD24807B1AD1116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3">
    <w:name w:val="6475E82EB0CF4C459FC428F130302FA7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3">
    <w:name w:val="6A920F21EB8346ADBF4CE4796D4B4612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3">
    <w:name w:val="B1A0F458F1254941AC0AFE927B2A4403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3">
    <w:name w:val="79C5CA75B1A54CAF8D1E4C123C5B621E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3">
    <w:name w:val="C443B6FD177B4313BDBED8C16DB0EEDD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6">
    <w:name w:val="4F1B45B7F3E64AE09DEA59034771F582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6">
    <w:name w:val="B4579D5517014894B2406C6E1267A7E5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9">
    <w:name w:val="8D65F1BE57BF48B0996B89AF834F8CC09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1">
    <w:name w:val="48A8D98F47574B72A6910521F3EBCB421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4">
    <w:name w:val="E26A65F6ED0C425EA4B1620F14EBC90A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4">
    <w:name w:val="FD2FA743C761451EBB27045D115CEFA8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4">
    <w:name w:val="90B47DCBB0184F2CACD24807B1AD1116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4">
    <w:name w:val="6475E82EB0CF4C459FC428F130302FA7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4">
    <w:name w:val="6A920F21EB8346ADBF4CE4796D4B4612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4">
    <w:name w:val="B1A0F458F1254941AC0AFE927B2A4403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4">
    <w:name w:val="79C5CA75B1A54CAF8D1E4C123C5B621E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4">
    <w:name w:val="C443B6FD177B4313BDBED8C16DB0EEDD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7">
    <w:name w:val="4F1B45B7F3E64AE09DEA59034771F582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7">
    <w:name w:val="B4579D5517014894B2406C6E1267A7E5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0">
    <w:name w:val="8D65F1BE57BF48B0996B89AF834F8CC010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2">
    <w:name w:val="48A8D98F47574B72A6910521F3EBCB421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5">
    <w:name w:val="E26A65F6ED0C425EA4B1620F14EBC90A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">
    <w:name w:val="3E7CB010A62F43B99FA3F23872D2AC8E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5">
    <w:name w:val="FD2FA743C761451EBB27045D115CEFA8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5">
    <w:name w:val="90B47DCBB0184F2CACD24807B1AD1116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5">
    <w:name w:val="6475E82EB0CF4C459FC428F130302FA7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5">
    <w:name w:val="6A920F21EB8346ADBF4CE4796D4B4612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5">
    <w:name w:val="B1A0F458F1254941AC0AFE927B2A4403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5">
    <w:name w:val="79C5CA75B1A54CAF8D1E4C123C5B621E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5">
    <w:name w:val="C443B6FD177B4313BDBED8C16DB0EEDD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">
    <w:name w:val="D00A1F6ED1F34B378B8AA772D9FC6307"/>
    <w:rsid w:val="00DD067D"/>
  </w:style>
  <w:style w:type="paragraph" w:customStyle="1" w:styleId="E1F90B2D18B8409C9D5A537F9F52E829">
    <w:name w:val="E1F90B2D18B8409C9D5A537F9F52E829"/>
    <w:rsid w:val="00DD067D"/>
  </w:style>
  <w:style w:type="paragraph" w:customStyle="1" w:styleId="4F1B45B7F3E64AE09DEA59034771F5828">
    <w:name w:val="4F1B45B7F3E64AE09DEA59034771F5828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8">
    <w:name w:val="B4579D5517014894B2406C6E1267A7E58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1">
    <w:name w:val="8D65F1BE57BF48B0996B89AF834F8CC01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3">
    <w:name w:val="48A8D98F47574B72A6910521F3EBCB4213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2">
    <w:name w:val="4E65002AC8F240EBB0BD033933A5B346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6">
    <w:name w:val="E26A65F6ED0C425EA4B1620F14EBC90A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">
    <w:name w:val="3E7CB010A62F43B99FA3F23872D2AC8E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6">
    <w:name w:val="FD2FA743C761451EBB27045D115CEFA8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6">
    <w:name w:val="90B47DCBB0184F2CACD24807B1AD1116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6">
    <w:name w:val="6475E82EB0CF4C459FC428F130302FA7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">
    <w:name w:val="D00A1F6ED1F34B378B8AA772D9FC6307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6">
    <w:name w:val="6A920F21EB8346ADBF4CE4796D4B4612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6">
    <w:name w:val="B1A0F458F1254941AC0AFE927B2A4403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6">
    <w:name w:val="79C5CA75B1A54CAF8D1E4C123C5B621E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">
    <w:name w:val="E1F90B2D18B8409C9D5A537F9F52E829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6">
    <w:name w:val="C443B6FD177B4313BDBED8C16DB0EEDD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">
    <w:name w:val="18D3F6E60F334735BBF4DDB17975F72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9">
    <w:name w:val="4F1B45B7F3E64AE09DEA59034771F5829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9">
    <w:name w:val="B4579D5517014894B2406C6E1267A7E59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2">
    <w:name w:val="8D65F1BE57BF48B0996B89AF834F8CC01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4">
    <w:name w:val="48A8D98F47574B72A6910521F3EBCB4214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3">
    <w:name w:val="4E65002AC8F240EBB0BD033933A5B3463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7">
    <w:name w:val="E26A65F6ED0C425EA4B1620F14EBC90A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2">
    <w:name w:val="3E7CB010A62F43B99FA3F23872D2AC8E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7">
    <w:name w:val="FD2FA743C761451EBB27045D115CEFA8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7">
    <w:name w:val="90B47DCBB0184F2CACD24807B1AD1116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7">
    <w:name w:val="6475E82EB0CF4C459FC428F130302FA7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2">
    <w:name w:val="D00A1F6ED1F34B378B8AA772D9FC6307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7">
    <w:name w:val="6A920F21EB8346ADBF4CE4796D4B4612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7">
    <w:name w:val="B1A0F458F1254941AC0AFE927B2A4403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7">
    <w:name w:val="79C5CA75B1A54CAF8D1E4C123C5B621E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2">
    <w:name w:val="E1F90B2D18B8409C9D5A537F9F52E829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7">
    <w:name w:val="C443B6FD177B4313BDBED8C16DB0EEDD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1">
    <w:name w:val="18D3F6E60F334735BBF4DDB17975F722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">
    <w:name w:val="3BDEAE12398144D4B7D05E07D6E8BB5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B971A11EF814D99B877E20ADDE77890">
    <w:name w:val="8B971A11EF814D99B877E20ADDE77890"/>
    <w:rsid w:val="00B22395"/>
  </w:style>
  <w:style w:type="paragraph" w:customStyle="1" w:styleId="BE97D237242D438EB026D7A2CF52A93F">
    <w:name w:val="BE97D237242D438EB026D7A2CF52A93F"/>
    <w:rsid w:val="00B22395"/>
  </w:style>
  <w:style w:type="paragraph" w:customStyle="1" w:styleId="06BBE9EBB5834A7DBEC7C0DC5EF41899">
    <w:name w:val="06BBE9EBB5834A7DBEC7C0DC5EF41899"/>
    <w:rsid w:val="00F91B0D"/>
  </w:style>
  <w:style w:type="paragraph" w:customStyle="1" w:styleId="FFD49C3234C94E2EA2BE75D9F1C80B0E">
    <w:name w:val="FFD49C3234C94E2EA2BE75D9F1C80B0E"/>
    <w:rsid w:val="00F91B0D"/>
  </w:style>
  <w:style w:type="paragraph" w:customStyle="1" w:styleId="70DC860873F945569A55E4D252CBF781">
    <w:name w:val="70DC860873F945569A55E4D252CBF781"/>
    <w:rsid w:val="00F91B0D"/>
  </w:style>
  <w:style w:type="paragraph" w:customStyle="1" w:styleId="D56EA040E6D445D2AC70D8DACC64DB42">
    <w:name w:val="D56EA040E6D445D2AC70D8DACC64DB42"/>
    <w:rsid w:val="00F91B0D"/>
  </w:style>
  <w:style w:type="paragraph" w:customStyle="1" w:styleId="FD5373EC931B4FCD8E22814A165B80C2">
    <w:name w:val="FD5373EC931B4FCD8E22814A165B80C2"/>
    <w:rsid w:val="00F91B0D"/>
  </w:style>
  <w:style w:type="paragraph" w:customStyle="1" w:styleId="10751B4E44CF4EBBAE2624BD7D993696">
    <w:name w:val="10751B4E44CF4EBBAE2624BD7D993696"/>
    <w:rsid w:val="00F91B0D"/>
  </w:style>
  <w:style w:type="paragraph" w:customStyle="1" w:styleId="21FE34DE968E421DA20E0EFABDE94783">
    <w:name w:val="21FE34DE968E421DA20E0EFABDE94783"/>
    <w:rsid w:val="00F91B0D"/>
  </w:style>
  <w:style w:type="paragraph" w:customStyle="1" w:styleId="C802D573DB114356A78B576CA15D1AFD">
    <w:name w:val="C802D573DB114356A78B576CA15D1AFD"/>
    <w:rsid w:val="00F91B0D"/>
  </w:style>
  <w:style w:type="paragraph" w:customStyle="1" w:styleId="324C73BF6DF14218A7F37114054D1D87">
    <w:name w:val="324C73BF6DF14218A7F37114054D1D87"/>
    <w:rsid w:val="00F86696"/>
  </w:style>
  <w:style w:type="paragraph" w:customStyle="1" w:styleId="4F1B45B7F3E64AE09DEA59034771F58210">
    <w:name w:val="4F1B45B7F3E64AE09DEA59034771F58210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0">
    <w:name w:val="B4579D5517014894B2406C6E1267A7E510"/>
    <w:rsid w:val="00F8669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3">
    <w:name w:val="8D65F1BE57BF48B0996B89AF834F8CC01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5">
    <w:name w:val="48A8D98F47574B72A6910521F3EBCB4215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1">
    <w:name w:val="D56EA040E6D445D2AC70D8DACC64DB42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8">
    <w:name w:val="E26A65F6ED0C425EA4B1620F14EBC90A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3">
    <w:name w:val="3E7CB010A62F43B99FA3F23872D2AC8E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8">
    <w:name w:val="FD2FA743C761451EBB27045D115CEFA8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8">
    <w:name w:val="90B47DCBB0184F2CACD24807B1AD1116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FD49C3234C94E2EA2BE75D9F1C80B0E1">
    <w:name w:val="FFD49C3234C94E2EA2BE75D9F1C80B0E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3">
    <w:name w:val="D00A1F6ED1F34B378B8AA772D9FC6307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8">
    <w:name w:val="6A920F21EB8346ADBF4CE4796D4B4612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8">
    <w:name w:val="B1A0F458F1254941AC0AFE927B2A4403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70DC860873F945569A55E4D252CBF7811">
    <w:name w:val="70DC860873F945569A55E4D252CBF78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3">
    <w:name w:val="E1F90B2D18B8409C9D5A537F9F52E829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8">
    <w:name w:val="C443B6FD177B4313BDBED8C16DB0EEDD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1">
    <w:name w:val="FD5373EC931B4FCD8E22814A165B80C2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0751B4E44CF4EBBAE2624BD7D9936961">
    <w:name w:val="10751B4E44CF4EBBAE2624BD7D993696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1">
    <w:name w:val="21FE34DE968E421DA20E0EFABDE94783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1">
    <w:name w:val="C802D573DB114356A78B576CA15D1AFD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2">
    <w:name w:val="18D3F6E60F334735BBF4DDB17975F72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1">
    <w:name w:val="3BDEAE12398144D4B7D05E07D6E8BB56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1">
    <w:name w:val="4F1B45B7F3E64AE09DEA59034771F582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1">
    <w:name w:val="B4579D5517014894B2406C6E1267A7E5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4">
    <w:name w:val="8D65F1BE57BF48B0996B89AF834F8CC01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6">
    <w:name w:val="48A8D98F47574B72A6910521F3EBCB4216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2">
    <w:name w:val="D56EA040E6D445D2AC70D8DACC64DB4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9">
    <w:name w:val="E26A65F6ED0C425EA4B1620F14EBC90A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4">
    <w:name w:val="3E7CB010A62F43B99FA3F23872D2AC8E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9">
    <w:name w:val="FD2FA743C761451EBB27045D115CEFA8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9">
    <w:name w:val="90B47DCBB0184F2CACD24807B1AD1116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FD49C3234C94E2EA2BE75D9F1C80B0E2">
    <w:name w:val="FFD49C3234C94E2EA2BE75D9F1C80B0E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4">
    <w:name w:val="D00A1F6ED1F34B378B8AA772D9FC6307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9">
    <w:name w:val="6A920F21EB8346ADBF4CE4796D4B4612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9">
    <w:name w:val="B1A0F458F1254941AC0AFE927B2A4403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70DC860873F945569A55E4D252CBF7812">
    <w:name w:val="70DC860873F945569A55E4D252CBF781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4">
    <w:name w:val="E1F90B2D18B8409C9D5A537F9F52E829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9">
    <w:name w:val="C443B6FD177B4313BDBED8C16DB0EEDD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2">
    <w:name w:val="FD5373EC931B4FCD8E22814A165B80C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0751B4E44CF4EBBAE2624BD7D9936962">
    <w:name w:val="10751B4E44CF4EBBAE2624BD7D993696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2">
    <w:name w:val="21FE34DE968E421DA20E0EFABDE94783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2">
    <w:name w:val="C802D573DB114356A78B576CA15D1AFD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3">
    <w:name w:val="18D3F6E60F334735BBF4DDB17975F722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2">
    <w:name w:val="3BDEAE12398144D4B7D05E07D6E8BB56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2">
    <w:name w:val="4F1B45B7F3E64AE09DEA59034771F582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2">
    <w:name w:val="B4579D5517014894B2406C6E1267A7E5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5">
    <w:name w:val="8D65F1BE57BF48B0996B89AF834F8CC0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7">
    <w:name w:val="48A8D98F47574B72A6910521F3EBCB421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3">
    <w:name w:val="D56EA040E6D445D2AC70D8DACC64DB42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5">
    <w:name w:val="3E7CB010A62F43B99FA3F23872D2AC8E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0">
    <w:name w:val="FD2FA743C761451EBB27045D115CEFA8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0">
    <w:name w:val="90B47DCBB0184F2CACD24807B1AD1116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5">
    <w:name w:val="D00A1F6ED1F34B378B8AA772D9FC6307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0">
    <w:name w:val="6A920F21EB8346ADBF4CE4796D4B4612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0">
    <w:name w:val="B1A0F458F1254941AC0AFE927B2A4403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5">
    <w:name w:val="E1F90B2D18B8409C9D5A537F9F52E829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0">
    <w:name w:val="C443B6FD177B4313BDBED8C16DB0EEDD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3">
    <w:name w:val="FD5373EC931B4FCD8E22814A165B80C2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3">
    <w:name w:val="21FE34DE968E421DA20E0EFABDE94783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3">
    <w:name w:val="C802D573DB114356A78B576CA15D1AFD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4">
    <w:name w:val="18D3F6E60F334735BBF4DDB17975F72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3">
    <w:name w:val="3BDEAE12398144D4B7D05E07D6E8BB56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3">
    <w:name w:val="4F1B45B7F3E64AE09DEA59034771F582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3">
    <w:name w:val="B4579D5517014894B2406C6E1267A7E5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6">
    <w:name w:val="8D65F1BE57BF48B0996B89AF834F8CC0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8">
    <w:name w:val="48A8D98F47574B72A6910521F3EBCB421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4">
    <w:name w:val="D56EA040E6D445D2AC70D8DACC64DB4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6">
    <w:name w:val="3E7CB010A62F43B99FA3F23872D2AC8E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1">
    <w:name w:val="FD2FA743C761451EBB27045D115CEFA8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1">
    <w:name w:val="90B47DCBB0184F2CACD24807B1AD1116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6">
    <w:name w:val="D00A1F6ED1F34B378B8AA772D9FC6307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1">
    <w:name w:val="6A920F21EB8346ADBF4CE4796D4B4612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1">
    <w:name w:val="B1A0F458F1254941AC0AFE927B2A4403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6">
    <w:name w:val="E1F90B2D18B8409C9D5A537F9F52E829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1">
    <w:name w:val="C443B6FD177B4313BDBED8C16DB0EEDD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4">
    <w:name w:val="FD5373EC931B4FCD8E22814A165B80C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4">
    <w:name w:val="21FE34DE968E421DA20E0EFABDE94783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4">
    <w:name w:val="C802D573DB114356A78B576CA15D1AFD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5">
    <w:name w:val="18D3F6E60F334735BBF4DDB17975F72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4">
    <w:name w:val="3BDEAE12398144D4B7D05E07D6E8BB56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4">
    <w:name w:val="4F1B45B7F3E64AE09DEA59034771F582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4">
    <w:name w:val="B4579D5517014894B2406C6E1267A7E5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7">
    <w:name w:val="8D65F1BE57BF48B0996B89AF834F8CC01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9">
    <w:name w:val="48A8D98F47574B72A6910521F3EBCB421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5">
    <w:name w:val="D56EA040E6D445D2AC70D8DACC64DB4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7">
    <w:name w:val="3E7CB010A62F43B99FA3F23872D2AC8E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2">
    <w:name w:val="FD2FA743C761451EBB27045D115CEFA8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2">
    <w:name w:val="90B47DCBB0184F2CACD24807B1AD1116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7">
    <w:name w:val="D00A1F6ED1F34B378B8AA772D9FC6307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2">
    <w:name w:val="6A920F21EB8346ADBF4CE4796D4B4612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2">
    <w:name w:val="B1A0F458F1254941AC0AFE927B2A4403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7">
    <w:name w:val="E1F90B2D18B8409C9D5A537F9F52E829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2">
    <w:name w:val="C443B6FD177B4313BDBED8C16DB0EEDD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5">
    <w:name w:val="FD5373EC931B4FCD8E22814A165B80C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5">
    <w:name w:val="21FE34DE968E421DA20E0EFABDE94783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5">
    <w:name w:val="C802D573DB114356A78B576CA15D1AFD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6">
    <w:name w:val="18D3F6E60F334735BBF4DDB17975F72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5">
    <w:name w:val="3BDEAE12398144D4B7D05E07D6E8BB56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5">
    <w:name w:val="4F1B45B7F3E64AE09DEA59034771F582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5">
    <w:name w:val="B4579D5517014894B2406C6E1267A7E5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8">
    <w:name w:val="8D65F1BE57BF48B0996B89AF834F8CC01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0">
    <w:name w:val="48A8D98F47574B72A6910521F3EBCB422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6">
    <w:name w:val="D56EA040E6D445D2AC70D8DACC64DB4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8">
    <w:name w:val="3E7CB010A62F43B99FA3F23872D2AC8E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3">
    <w:name w:val="FD2FA743C761451EBB27045D115CEFA8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3">
    <w:name w:val="90B47DCBB0184F2CACD24807B1AD1116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8">
    <w:name w:val="D00A1F6ED1F34B378B8AA772D9FC6307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3">
    <w:name w:val="6A920F21EB8346ADBF4CE4796D4B4612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3">
    <w:name w:val="B1A0F458F1254941AC0AFE927B2A4403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8">
    <w:name w:val="E1F90B2D18B8409C9D5A537F9F52E829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3">
    <w:name w:val="C443B6FD177B4313BDBED8C16DB0EEDD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6">
    <w:name w:val="FD5373EC931B4FCD8E22814A165B80C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6">
    <w:name w:val="21FE34DE968E421DA20E0EFABDE94783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6">
    <w:name w:val="C802D573DB114356A78B576CA15D1AFD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7">
    <w:name w:val="18D3F6E60F334735BBF4DDB17975F72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6">
    <w:name w:val="3BDEAE12398144D4B7D05E07D6E8BB56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6">
    <w:name w:val="4F1B45B7F3E64AE09DEA59034771F582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6">
    <w:name w:val="B4579D5517014894B2406C6E1267A7E5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9">
    <w:name w:val="8D65F1BE57BF48B0996B89AF834F8CC01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1">
    <w:name w:val="48A8D98F47574B72A6910521F3EBCB422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7">
    <w:name w:val="D56EA040E6D445D2AC70D8DACC64DB4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9">
    <w:name w:val="3E7CB010A62F43B99FA3F23872D2AC8E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4">
    <w:name w:val="FD2FA743C761451EBB27045D115CEFA8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4">
    <w:name w:val="90B47DCBB0184F2CACD24807B1AD1116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9">
    <w:name w:val="D00A1F6ED1F34B378B8AA772D9FC6307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4">
    <w:name w:val="6A920F21EB8346ADBF4CE4796D4B4612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4">
    <w:name w:val="B1A0F458F1254941AC0AFE927B2A4403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9">
    <w:name w:val="E1F90B2D18B8409C9D5A537F9F52E829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4">
    <w:name w:val="C443B6FD177B4313BDBED8C16DB0EEDD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7">
    <w:name w:val="FD5373EC931B4FCD8E22814A165B80C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7">
    <w:name w:val="21FE34DE968E421DA20E0EFABDE94783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7">
    <w:name w:val="C802D573DB114356A78B576CA15D1AFD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8">
    <w:name w:val="18D3F6E60F334735BBF4DDB17975F722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7">
    <w:name w:val="3BDEAE12398144D4B7D05E07D6E8BB56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7">
    <w:name w:val="4F1B45B7F3E64AE09DEA59034771F58217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7">
    <w:name w:val="B4579D5517014894B2406C6E1267A7E517"/>
    <w:rsid w:val="00927C7B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0">
    <w:name w:val="8D65F1BE57BF48B0996B89AF834F8CC02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2">
    <w:name w:val="48A8D98F47574B72A6910521F3EBCB4222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8">
    <w:name w:val="D56EA040E6D445D2AC70D8DACC64DB42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0">
    <w:name w:val="3E7CB010A62F43B99FA3F23872D2AC8E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5">
    <w:name w:val="FD2FA743C761451EBB27045D115CEFA8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5">
    <w:name w:val="90B47DCBB0184F2CACD24807B1AD1116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0">
    <w:name w:val="D00A1F6ED1F34B378B8AA772D9FC6307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5">
    <w:name w:val="6A920F21EB8346ADBF4CE4796D4B4612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5">
    <w:name w:val="B1A0F458F1254941AC0AFE927B2A4403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0">
    <w:name w:val="E1F90B2D18B8409C9D5A537F9F52E829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5">
    <w:name w:val="C443B6FD177B4313BDBED8C16DB0EEDD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8">
    <w:name w:val="FD5373EC931B4FCD8E22814A165B80C2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8">
    <w:name w:val="21FE34DE968E421DA20E0EFABDE94783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8">
    <w:name w:val="C802D573DB114356A78B576CA15D1AFD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9">
    <w:name w:val="18D3F6E60F334735BBF4DDB17975F72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8">
    <w:name w:val="3BDEAE12398144D4B7D05E07D6E8BB56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17C7E055C3F4BC992C85D9DEA14E65E">
    <w:name w:val="C17C7E055C3F4BC992C85D9DEA14E65E"/>
    <w:rsid w:val="00927C7B"/>
  </w:style>
  <w:style w:type="paragraph" w:customStyle="1" w:styleId="4F1B45B7F3E64AE09DEA59034771F58218">
    <w:name w:val="4F1B45B7F3E64AE09DEA59034771F5821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8">
    <w:name w:val="B4579D5517014894B2406C6E1267A7E51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1">
    <w:name w:val="8D65F1BE57BF48B0996B89AF834F8CC02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3">
    <w:name w:val="48A8D98F47574B72A6910521F3EBCB4223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9">
    <w:name w:val="D56EA040E6D445D2AC70D8DACC64DB4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1">
    <w:name w:val="3E7CB010A62F43B99FA3F23872D2AC8E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6">
    <w:name w:val="FD2FA743C761451EBB27045D115CEFA8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6">
    <w:name w:val="90B47DCBB0184F2CACD24807B1AD1116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1">
    <w:name w:val="D00A1F6ED1F34B378B8AA772D9FC6307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6">
    <w:name w:val="6A920F21EB8346ADBF4CE4796D4B4612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6">
    <w:name w:val="B1A0F458F1254941AC0AFE927B2A4403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1">
    <w:name w:val="E1F90B2D18B8409C9D5A537F9F52E829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6">
    <w:name w:val="C443B6FD177B4313BDBED8C16DB0EEDD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9">
    <w:name w:val="FD5373EC931B4FCD8E22814A165B80C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9">
    <w:name w:val="21FE34DE968E421DA20E0EFABDE94783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9">
    <w:name w:val="C802D573DB114356A78B576CA15D1AFD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10">
    <w:name w:val="18D3F6E60F334735BBF4DDB17975F722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9">
    <w:name w:val="3BDEAE12398144D4B7D05E07D6E8BB569"/>
    <w:rsid w:val="00927C7B"/>
    <w:rPr>
      <w:rFonts w:ascii="Calibri" w:eastAsia="Calibri" w:hAnsi="Calibri" w:cs="Times New Roman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5D28-D8BA-43BC-9D5F-011E686D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Certificados de Registro de Obligaciones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ba01002729</dc:creator>
  <cp:lastModifiedBy>Esteban Salazar</cp:lastModifiedBy>
  <cp:revision>4</cp:revision>
  <dcterms:created xsi:type="dcterms:W3CDTF">2016-02-25T21:51:00Z</dcterms:created>
  <dcterms:modified xsi:type="dcterms:W3CDTF">2020-06-26T04:26:00Z</dcterms:modified>
</cp:coreProperties>
</file>