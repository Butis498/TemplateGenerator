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0D4C" w14:textId="77777777" w:rsidR="00326E2A" w:rsidRDefault="00326E2A" w:rsidP="00326E2A">
      <w:pPr>
        <w:spacing w:after="0"/>
        <w:jc w:val="right"/>
        <w:rPr>
          <w:rFonts w:ascii="Arial Narrow" w:hAnsi="Arial Narrow"/>
        </w:rPr>
      </w:pPr>
      <w:bookmarkStart w:id="0" w:name="Texto1"/>
    </w:p>
    <w:p w14:paraId="4DD3050F" w14:textId="77777777" w:rsidR="00C37D0F" w:rsidRDefault="00C37D0F" w:rsidP="00326E2A">
      <w:pPr>
        <w:spacing w:after="0"/>
        <w:jc w:val="right"/>
        <w:rPr>
          <w:rFonts w:ascii="Arial Narrow" w:hAnsi="Arial Narrow"/>
        </w:rPr>
      </w:pPr>
    </w:p>
    <w:p w14:paraId="3375F23B" w14:textId="77777777" w:rsidR="00C37D0F" w:rsidRPr="00326E2A" w:rsidRDefault="00C37D0F" w:rsidP="00326E2A">
      <w:pPr>
        <w:spacing w:after="0"/>
        <w:jc w:val="right"/>
        <w:rPr>
          <w:rFonts w:ascii="Arial Narrow" w:hAnsi="Arial Narrow"/>
        </w:rPr>
      </w:pPr>
    </w:p>
    <w:p w14:paraId="4EDA9CD8" w14:textId="77777777" w:rsidR="00326E2A" w:rsidRDefault="00326E2A" w:rsidP="00DB312C">
      <w:pPr>
        <w:spacing w:after="0"/>
        <w:jc w:val="both"/>
        <w:rPr>
          <w:rFonts w:ascii="Arial Narrow" w:hAnsi="Arial Narrow"/>
        </w:rPr>
      </w:pPr>
    </w:p>
    <w:bookmarkEnd w:id="0"/>
    <w:p w14:paraId="33BFFB63" w14:textId="0ACDDA9F" w:rsidR="00C37D0F" w:rsidRPr="006C090E" w:rsidRDefault="004F7828" w:rsidP="00C37D0F">
      <w:pPr>
        <w:spacing w:after="0"/>
        <w:rPr>
          <w:rFonts w:ascii="Arial Narrow" w:hAnsi="Arial Narrow"/>
        </w:rPr>
      </w:pPr>
      <w:sdt>
        <w:sdtPr>
          <w:rPr>
            <w:rStyle w:val="ArialN11"/>
          </w:rPr>
          <w:id w:val="13829819"/>
          <w:lock w:val="sdtLocked"/>
          <w:placeholder>
            <w:docPart w:val="3A453AE96AB94294BA1FD4138BF0DC3F"/>
          </w:placeholder>
        </w:sdtPr>
        <w:sdtEndPr>
          <w:rPr>
            <w:rStyle w:val="DefaultParagraphFont"/>
            <w:rFonts w:ascii="Calibri" w:hAnsi="Calibri"/>
          </w:rPr>
        </w:sdtEndPr>
        <w:sdtContent>
          <w:r w:rsidR="00E955F4">
            <w:rPr>
              <w:rStyle w:val="ArialN11"/>
            </w:rPr>
            <w:t>REPL</w:t>
          </w:r>
          <w:r w:rsidR="00F82D74">
            <w:rPr>
              <w:rStyle w:val="ArialN11"/>
            </w:rPr>
            <w:t>A</w:t>
          </w:r>
          <w:r w:rsidR="00E955F4">
            <w:rPr>
              <w:rStyle w:val="ArialN11"/>
            </w:rPr>
            <w:t>CE_CITY</w:t>
          </w:r>
        </w:sdtContent>
      </w:sdt>
      <w:r w:rsidR="00C37D0F" w:rsidRPr="006C090E">
        <w:rPr>
          <w:rFonts w:ascii="Arial Narrow" w:hAnsi="Arial Narrow"/>
        </w:rPr>
        <w:t xml:space="preserve">, </w:t>
      </w:r>
      <w:sdt>
        <w:sdtPr>
          <w:rPr>
            <w:rStyle w:val="ArialN11"/>
          </w:rPr>
          <w:id w:val="13152039"/>
          <w:lock w:val="sdtLocked"/>
          <w:placeholder>
            <w:docPart w:val="1448D7BF4E88454FA92854C246D674B5"/>
          </w:placeholder>
          <w:date w:fullDate="2020-06-13T00:00:00Z">
            <w:dateFormat w:val="dd' de 'MMMM' de 'yyyy"/>
            <w:lid w:val="es-EC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/>
          </w:rPr>
        </w:sdtEndPr>
        <w:sdtContent>
          <w:r w:rsidR="00696973">
            <w:rPr>
              <w:rStyle w:val="ArialN11"/>
              <w:lang w:val="es-EC"/>
            </w:rPr>
            <w:t>13 de junio de 2020</w:t>
          </w:r>
        </w:sdtContent>
      </w:sdt>
    </w:p>
    <w:p w14:paraId="671BD489" w14:textId="77777777" w:rsidR="00C37D0F" w:rsidRPr="0037246C" w:rsidRDefault="00C37D0F" w:rsidP="00C37D0F">
      <w:pPr>
        <w:spacing w:after="0"/>
        <w:rPr>
          <w:rFonts w:ascii="Arial Narrow" w:hAnsi="Arial Narrow" w:cs="Arial"/>
        </w:rPr>
      </w:pPr>
    </w:p>
    <w:p w14:paraId="31B5883A" w14:textId="77777777" w:rsidR="00C37D0F" w:rsidRPr="00AC4EA5" w:rsidRDefault="00C37D0F" w:rsidP="00C37D0F">
      <w:pPr>
        <w:spacing w:after="0"/>
        <w:rPr>
          <w:rFonts w:ascii="Arial Narrow" w:hAnsi="Arial Narrow" w:cs="Arial"/>
        </w:rPr>
      </w:pPr>
    </w:p>
    <w:p w14:paraId="1C37E799" w14:textId="77777777" w:rsidR="00C37D0F" w:rsidRPr="00151D1B" w:rsidRDefault="00C37D0F" w:rsidP="00C37D0F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>A petición de parte interesada el Banco del Austro S. A.</w:t>
      </w:r>
    </w:p>
    <w:p w14:paraId="27BC99D9" w14:textId="77777777" w:rsidR="00C37D0F" w:rsidRPr="00151D1B" w:rsidRDefault="00C37D0F" w:rsidP="00C37D0F">
      <w:pPr>
        <w:spacing w:after="0"/>
        <w:rPr>
          <w:rFonts w:ascii="Arial Narrow" w:hAnsi="Arial Narrow" w:cs="Arial"/>
          <w:lang w:val="es-ES_tradnl"/>
        </w:rPr>
      </w:pPr>
    </w:p>
    <w:p w14:paraId="0966D554" w14:textId="77777777" w:rsidR="00326E2A" w:rsidRPr="00151D1B" w:rsidRDefault="00326E2A" w:rsidP="00326E2A">
      <w:pPr>
        <w:spacing w:after="0"/>
        <w:jc w:val="center"/>
        <w:rPr>
          <w:rFonts w:ascii="Arial Narrow" w:hAnsi="Arial Narrow" w:cs="Arial"/>
          <w:b/>
          <w:lang w:val="es-ES_tradnl"/>
        </w:rPr>
      </w:pPr>
      <w:r w:rsidRPr="00151D1B">
        <w:rPr>
          <w:rFonts w:ascii="Arial Narrow" w:hAnsi="Arial Narrow" w:cs="Arial"/>
          <w:b/>
          <w:lang w:val="es-ES_tradnl"/>
        </w:rPr>
        <w:t>CERTIFICA</w:t>
      </w:r>
    </w:p>
    <w:p w14:paraId="4912B388" w14:textId="77777777" w:rsidR="00326E2A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 xml:space="preserve">    </w:t>
      </w:r>
    </w:p>
    <w:p w14:paraId="6D7E5533" w14:textId="77777777" w:rsidR="00DB312C" w:rsidRPr="00151D1B" w:rsidRDefault="00DB312C" w:rsidP="000F3557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22977BD7" w14:textId="386FB16F" w:rsidR="00326E2A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/>
        </w:rPr>
        <w:t xml:space="preserve">Que </w:t>
      </w:r>
      <w:r w:rsidR="001D6154">
        <w:rPr>
          <w:rFonts w:ascii="Arial Narrow" w:hAnsi="Arial Narrow"/>
        </w:rPr>
        <w:t xml:space="preserve"> </w:t>
      </w:r>
      <w:r w:rsidR="00DD7255">
        <w:rPr>
          <w:rFonts w:ascii="Arial Narrow" w:hAnsi="Arial Narrow"/>
        </w:rPr>
        <w:fldChar w:fldCharType="begin">
          <w:ffData>
            <w:name w:val="Texto1"/>
            <w:enabled/>
            <w:calcOnExit w:val="0"/>
            <w:textInput>
              <w:default w:val="el (la) señor (a)"/>
            </w:textInput>
          </w:ffData>
        </w:fldChar>
      </w:r>
      <w:r w:rsidR="001D6154">
        <w:rPr>
          <w:rFonts w:ascii="Arial Narrow" w:hAnsi="Arial Narrow"/>
        </w:rPr>
        <w:instrText xml:space="preserve"> FORMTEXT </w:instrText>
      </w:r>
      <w:r w:rsidR="00DD7255">
        <w:rPr>
          <w:rFonts w:ascii="Arial Narrow" w:hAnsi="Arial Narrow"/>
        </w:rPr>
      </w:r>
      <w:r w:rsidR="00DD7255">
        <w:rPr>
          <w:rFonts w:ascii="Arial Narrow" w:hAnsi="Arial Narrow"/>
        </w:rPr>
        <w:fldChar w:fldCharType="separate"/>
      </w:r>
      <w:r w:rsidR="001D6154">
        <w:rPr>
          <w:rFonts w:ascii="Arial Narrow" w:hAnsi="Arial Narrow"/>
          <w:noProof/>
        </w:rPr>
        <w:t>el (la) señor (a)</w:t>
      </w:r>
      <w:r w:rsidR="00DD7255">
        <w:rPr>
          <w:rFonts w:ascii="Arial Narrow" w:hAnsi="Arial Narrow"/>
        </w:rPr>
        <w:fldChar w:fldCharType="end"/>
      </w:r>
      <w:r w:rsidR="001D6154">
        <w:rPr>
          <w:rFonts w:ascii="Arial Narrow" w:hAnsi="Arial Narrow"/>
        </w:rPr>
        <w:t xml:space="preserve"> </w:t>
      </w:r>
      <w:sdt>
        <w:sdtPr>
          <w:rPr>
            <w:rStyle w:val="Estilo1"/>
          </w:rPr>
          <w:alias w:val="NOMBRE DEL BENEFICIARIO"/>
          <w:tag w:val="NOMBRE DEL BENEFICIARIO"/>
          <w:id w:val="1335028"/>
          <w:lock w:val="sdtLocked"/>
          <w:placeholder>
            <w:docPart w:val="AE81E5A8E0624165AF4CA3FD8C59C3FE"/>
          </w:placeholder>
        </w:sdtPr>
        <w:sdtEndPr>
          <w:rPr>
            <w:rStyle w:val="DefaultParagraphFont"/>
            <w:rFonts w:ascii="Calibri" w:hAnsi="Calibri"/>
            <w:b w:val="0"/>
            <w:caps w:val="0"/>
          </w:rPr>
        </w:sdtEndPr>
        <w:sdtContent>
          <w:r w:rsidR="00E955F4">
            <w:rPr>
              <w:rStyle w:val="Estilo1"/>
            </w:rPr>
            <w:t>REPLACE_NAME</w:t>
          </w:r>
        </w:sdtContent>
      </w:sdt>
      <w:r>
        <w:rPr>
          <w:rFonts w:ascii="Arial Narrow" w:hAnsi="Arial Narrow"/>
        </w:rPr>
        <w:t xml:space="preserve"> </w:t>
      </w:r>
      <w:r w:rsidR="00DB312C">
        <w:rPr>
          <w:rFonts w:ascii="Arial Narrow" w:hAnsi="Arial Narrow" w:cs="Arial"/>
          <w:lang w:val="es-ES_tradnl"/>
        </w:rPr>
        <w:t xml:space="preserve">con </w:t>
      </w:r>
      <w:sdt>
        <w:sdtPr>
          <w:rPr>
            <w:rStyle w:val="ArialN11"/>
          </w:rPr>
          <w:id w:val="13362869"/>
          <w:placeholder>
            <w:docPart w:val="1EC254474F9A4820BABA121EF9E09AAB"/>
          </w:placeholder>
          <w:dropDownList>
            <w:listItem w:displayText="CI./RUC." w:value="CI./RUC."/>
            <w:listItem w:displayText="Cédula de identidad" w:value="Cédula de identidad"/>
            <w:listItem w:displayText="Registro único de contribuyentes" w:value="Registro único de contribuyentes"/>
            <w:listItem w:displayText="Pasaporte" w:value="Pasaporte"/>
            <w:listItem w:displayText="Código de Extranjero" w:value="Código de Extranjero"/>
          </w:dropDownList>
        </w:sdtPr>
        <w:sdtEndPr>
          <w:rPr>
            <w:rStyle w:val="ArialN11"/>
          </w:rPr>
        </w:sdtEndPr>
        <w:sdtContent>
          <w:r w:rsidR="001A3593">
            <w:rPr>
              <w:rStyle w:val="ArialN11"/>
            </w:rPr>
            <w:t>Pasaporte</w:t>
          </w:r>
        </w:sdtContent>
      </w:sdt>
      <w:r w:rsidR="001D6154" w:rsidRPr="00151D1B">
        <w:rPr>
          <w:rFonts w:ascii="Arial Narrow" w:hAnsi="Arial Narrow" w:cs="Arial"/>
          <w:lang w:val="es-ES_tradnl"/>
        </w:rPr>
        <w:t xml:space="preserve"> </w:t>
      </w:r>
      <w:r w:rsidRPr="00151D1B">
        <w:rPr>
          <w:rFonts w:ascii="Arial Narrow" w:hAnsi="Arial Narrow" w:cs="Arial"/>
          <w:lang w:val="es-ES_tradnl"/>
        </w:rPr>
        <w:t>No</w:t>
      </w:r>
      <w:r>
        <w:rPr>
          <w:rFonts w:ascii="Arial Narrow" w:hAnsi="Arial Narrow" w:cs="Arial"/>
          <w:lang w:val="es-ES_tradnl"/>
        </w:rPr>
        <w:t xml:space="preserve">. </w:t>
      </w:r>
      <w:sdt>
        <w:sdtPr>
          <w:rPr>
            <w:rStyle w:val="ArialN11"/>
          </w:rPr>
          <w:id w:val="1335024"/>
          <w:lock w:val="sdtLocked"/>
          <w:placeholder>
            <w:docPart w:val="1982C331D05F4EAEBC9A249C7E3AABD4"/>
          </w:placeholder>
        </w:sdtPr>
        <w:sdtEndPr>
          <w:rPr>
            <w:rStyle w:val="DefaultParagraphFont"/>
            <w:rFonts w:ascii="Calibri" w:hAnsi="Calibri" w:cs="Arial"/>
            <w:lang w:val="es-ES_tradnl"/>
          </w:rPr>
        </w:sdtEndPr>
        <w:sdtContent>
          <w:r w:rsidR="00E955F4">
            <w:rPr>
              <w:rStyle w:val="ArialN11"/>
            </w:rPr>
            <w:t>REPLACE_SOCIALCODE</w:t>
          </w:r>
        </w:sdtContent>
      </w:sdt>
      <w:r w:rsidRPr="00151D1B">
        <w:rPr>
          <w:rFonts w:ascii="Arial Narrow" w:hAnsi="Arial Narrow" w:cs="Arial"/>
          <w:lang w:val="es-ES_tradnl"/>
        </w:rPr>
        <w:t xml:space="preserve">, a la presente fecha </w:t>
      </w:r>
      <w:r w:rsidR="00DB312C">
        <w:rPr>
          <w:rFonts w:ascii="Arial Narrow" w:hAnsi="Arial Narrow" w:cs="Arial"/>
          <w:lang w:val="es-ES_tradnl"/>
        </w:rPr>
        <w:t>no mantiene obligaciones directas con esta institución.</w:t>
      </w:r>
    </w:p>
    <w:p w14:paraId="2876B9C1" w14:textId="77777777" w:rsidR="0056591E" w:rsidRDefault="0056591E" w:rsidP="00326E2A">
      <w:pPr>
        <w:spacing w:after="0"/>
        <w:rPr>
          <w:rFonts w:ascii="Arial Narrow" w:hAnsi="Arial Narrow" w:cs="Arial"/>
          <w:lang w:val="es-ES_tradnl"/>
        </w:rPr>
      </w:pPr>
    </w:p>
    <w:p w14:paraId="6DC0E200" w14:textId="77777777" w:rsidR="00F2572A" w:rsidRDefault="00F2572A" w:rsidP="0056591E">
      <w:pPr>
        <w:spacing w:after="0"/>
        <w:rPr>
          <w:rFonts w:ascii="Arial Narrow" w:hAnsi="Arial Narrow"/>
        </w:rPr>
      </w:pPr>
    </w:p>
    <w:p w14:paraId="1BAAFF61" w14:textId="77777777" w:rsidR="00F2572A" w:rsidRPr="00151D1B" w:rsidRDefault="00943BBD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lang w:val="es-ES_tradnl"/>
        </w:rPr>
      </w:pPr>
      <w:r>
        <w:rPr>
          <w:rFonts w:ascii="Arial Narrow" w:hAnsi="Arial Narrow" w:cs="Arial"/>
          <w:i w:val="0"/>
          <w:sz w:val="22"/>
          <w:szCs w:val="22"/>
          <w:lang w:val="es-ES_tradnl"/>
        </w:rPr>
        <w:t>Es todo cuanto puedo certifica</w:t>
      </w:r>
      <w:r w:rsidR="00F2572A" w:rsidRPr="00151D1B">
        <w:rPr>
          <w:rFonts w:ascii="Arial Narrow" w:hAnsi="Arial Narrow" w:cs="Arial"/>
          <w:i w:val="0"/>
          <w:sz w:val="22"/>
          <w:szCs w:val="22"/>
          <w:lang w:val="es-ES_tradnl"/>
        </w:rPr>
        <w:t>r en honor a la verdad, autorizando al peticionario el uso del presente documento como lo estime conveniente.</w:t>
      </w:r>
    </w:p>
    <w:p w14:paraId="0A13FCF1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3BDB4EB7" w14:textId="77777777" w:rsidR="00F2572A" w:rsidRPr="00151D1B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67679FEA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  <w:r w:rsidRPr="00F82D74">
        <w:rPr>
          <w:rFonts w:ascii="Arial Narrow" w:hAnsi="Arial Narrow" w:cs="Arial"/>
          <w:lang w:val="en-US"/>
        </w:rPr>
        <w:t>ATENTAMENTE,</w:t>
      </w:r>
    </w:p>
    <w:p w14:paraId="0D6EC142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  <w:r w:rsidRPr="00F82D74">
        <w:rPr>
          <w:rFonts w:ascii="Arial Narrow" w:hAnsi="Arial Narrow" w:cs="Arial"/>
          <w:lang w:val="en-US"/>
        </w:rPr>
        <w:tab/>
      </w:r>
      <w:r w:rsidRPr="00F82D74">
        <w:rPr>
          <w:rFonts w:ascii="Arial Narrow" w:hAnsi="Arial Narrow" w:cs="Arial"/>
          <w:lang w:val="en-US"/>
        </w:rPr>
        <w:tab/>
      </w:r>
      <w:r w:rsidRPr="00F82D74">
        <w:rPr>
          <w:rFonts w:ascii="Arial Narrow" w:hAnsi="Arial Narrow" w:cs="Arial"/>
          <w:lang w:val="en-US"/>
        </w:rPr>
        <w:tab/>
      </w:r>
    </w:p>
    <w:p w14:paraId="6CF8AE02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</w:p>
    <w:p w14:paraId="1B3862F0" w14:textId="77777777" w:rsidR="00C37D0F" w:rsidRPr="00F82D74" w:rsidRDefault="00C37D0F" w:rsidP="00C37D0F">
      <w:pPr>
        <w:spacing w:after="0"/>
        <w:rPr>
          <w:rFonts w:ascii="Arial Narrow" w:hAnsi="Arial Narrow" w:cs="Arial"/>
          <w:lang w:val="en-US"/>
        </w:rPr>
      </w:pPr>
    </w:p>
    <w:p w14:paraId="5D384D5A" w14:textId="77777777" w:rsidR="00C37D0F" w:rsidRPr="00F82D74" w:rsidRDefault="00C37D0F" w:rsidP="00C37D0F">
      <w:pPr>
        <w:spacing w:after="0"/>
        <w:rPr>
          <w:rFonts w:ascii="Arial Narrow" w:hAnsi="Arial Narrow" w:cs="Arial"/>
          <w:lang w:val="en-US"/>
        </w:rPr>
      </w:pPr>
    </w:p>
    <w:p w14:paraId="53FC706D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</w:p>
    <w:p w14:paraId="1671F3AC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</w:p>
    <w:sdt>
      <w:sdtPr>
        <w:rPr>
          <w:rStyle w:val="ArialN11MAYS"/>
        </w:rPr>
        <w:alias w:val="Firma autorizada"/>
        <w:tag w:val="Firma autorizada"/>
        <w:id w:val="12903485"/>
        <w:lock w:val="sdtLocked"/>
        <w:placeholder>
          <w:docPart w:val="F273AB0420194CEFA121677DE4A88931"/>
        </w:placeholder>
      </w:sdtPr>
      <w:sdtEndPr>
        <w:rPr>
          <w:rStyle w:val="DefaultParagraphFont"/>
          <w:rFonts w:ascii="Calibri" w:hAnsi="Calibri" w:cs="Arial"/>
          <w:caps w:val="0"/>
          <w:lang w:val="es-ES_tradnl"/>
        </w:rPr>
      </w:sdtEndPr>
      <w:sdtContent>
        <w:p w14:paraId="2C9DBA71" w14:textId="38AF1BFA" w:rsidR="00F2572A" w:rsidRPr="00F82D74" w:rsidRDefault="00E955F4" w:rsidP="00C37D0F">
          <w:pPr>
            <w:spacing w:after="0"/>
            <w:rPr>
              <w:rFonts w:ascii="Arial Narrow" w:hAnsi="Arial Narrow" w:cs="Arial"/>
              <w:lang w:val="en-US"/>
            </w:rPr>
          </w:pPr>
          <w:r w:rsidRPr="00F82D74">
            <w:rPr>
              <w:rStyle w:val="ArialN11MAYS"/>
              <w:lang w:val="en-US"/>
            </w:rPr>
            <w:t>REPLACE_NAME REPLACE_LASTNAME</w:t>
          </w:r>
        </w:p>
      </w:sdtContent>
    </w:sdt>
    <w:sdt>
      <w:sdtPr>
        <w:rPr>
          <w:rStyle w:val="Estilo1"/>
        </w:rPr>
        <w:alias w:val="Cargo"/>
        <w:tag w:val="Cargo"/>
        <w:id w:val="12903514"/>
        <w:lock w:val="sdtLocked"/>
        <w:placeholder>
          <w:docPart w:val="8172E6E125264EC7B05D2FA61945BC2D"/>
        </w:placeholder>
        <w:showingPlcHdr/>
      </w:sdtPr>
      <w:sdtEndPr>
        <w:rPr>
          <w:rStyle w:val="DefaultParagraphFont"/>
          <w:rFonts w:ascii="Calibri" w:hAnsi="Calibri" w:cs="Arial"/>
          <w:b w:val="0"/>
          <w:caps w:val="0"/>
          <w:lang w:val="es-ES_tradnl"/>
        </w:rPr>
      </w:sdtEndPr>
      <w:sdtContent>
        <w:p w14:paraId="3A065A4B" w14:textId="77777777" w:rsidR="00F2572A" w:rsidRPr="00F2572A" w:rsidRDefault="00D279DE" w:rsidP="00C37D0F">
          <w:pPr>
            <w:spacing w:after="0"/>
            <w:rPr>
              <w:rFonts w:ascii="Arial Narrow" w:hAnsi="Arial Narrow" w:cs="Arial"/>
              <w:b/>
              <w:lang w:val="es-ES_tradnl"/>
            </w:rPr>
          </w:pPr>
          <w:r w:rsidRPr="00B066D3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sdtContent>
    </w:sdt>
    <w:p w14:paraId="20C2AF89" w14:textId="77777777" w:rsidR="00FE228A" w:rsidRPr="00151D1B" w:rsidRDefault="00DD7255" w:rsidP="00FE228A">
      <w:pPr>
        <w:spacing w:after="0"/>
        <w:rPr>
          <w:rFonts w:ascii="Arial Narrow" w:hAnsi="Arial Narrow" w:cs="Arial"/>
          <w:lang w:val="es-ES_tradnl"/>
        </w:rPr>
      </w:pPr>
      <w:r>
        <w:rPr>
          <w:rFonts w:ascii="Arial Narrow" w:hAnsi="Arial Narrow"/>
          <w:b/>
        </w:rPr>
        <w:fldChar w:fldCharType="begin">
          <w:ffData>
            <w:name w:val=""/>
            <w:enabled/>
            <w:calcOnExit w:val="0"/>
            <w:textInput>
              <w:default w:val="BANCO DEL AUSTRO S.A."/>
              <w:format w:val="UPPERCASE"/>
            </w:textInput>
          </w:ffData>
        </w:fldChar>
      </w:r>
      <w:r w:rsidR="00FE228A">
        <w:rPr>
          <w:rFonts w:ascii="Arial Narrow" w:hAnsi="Arial Narrow"/>
          <w:b/>
        </w:rPr>
        <w:instrText xml:space="preserve"> FORMTEXT </w:instrText>
      </w:r>
      <w:r>
        <w:rPr>
          <w:rFonts w:ascii="Arial Narrow" w:hAnsi="Arial Narrow"/>
          <w:b/>
        </w:rPr>
      </w:r>
      <w:r>
        <w:rPr>
          <w:rFonts w:ascii="Arial Narrow" w:hAnsi="Arial Narrow"/>
          <w:b/>
        </w:rPr>
        <w:fldChar w:fldCharType="separate"/>
      </w:r>
      <w:r w:rsidR="00FE228A">
        <w:rPr>
          <w:rFonts w:ascii="Arial Narrow" w:hAnsi="Arial Narrow"/>
          <w:b/>
          <w:noProof/>
        </w:rPr>
        <w:t>BANCO DEL AUSTRO S.A.</w:t>
      </w:r>
      <w:r>
        <w:rPr>
          <w:rFonts w:ascii="Arial Narrow" w:hAnsi="Arial Narrow"/>
          <w:b/>
        </w:rPr>
        <w:fldChar w:fldCharType="end"/>
      </w:r>
      <w:r w:rsidR="00FE228A">
        <w:rPr>
          <w:rFonts w:ascii="Arial Narrow" w:hAnsi="Arial Narrow"/>
          <w:b/>
        </w:rPr>
        <w:t xml:space="preserve"> </w:t>
      </w:r>
    </w:p>
    <w:p w14:paraId="67D4EEC3" w14:textId="77777777" w:rsidR="00DB312C" w:rsidRDefault="00DB312C" w:rsidP="00F2572A">
      <w:pPr>
        <w:spacing w:after="0"/>
        <w:jc w:val="both"/>
        <w:rPr>
          <w:rFonts w:ascii="Arial Narrow" w:hAnsi="Arial Narrow" w:cs="Arial"/>
          <w:b/>
          <w:lang w:val="es-ES_tradnl"/>
        </w:rPr>
      </w:pPr>
    </w:p>
    <w:p w14:paraId="6ED8A06E" w14:textId="77777777" w:rsidR="00DB312C" w:rsidRDefault="00DB312C" w:rsidP="00F2572A">
      <w:pPr>
        <w:spacing w:after="0"/>
        <w:jc w:val="both"/>
        <w:rPr>
          <w:rFonts w:ascii="Arial Narrow" w:hAnsi="Arial Narrow" w:cs="Arial"/>
          <w:b/>
          <w:lang w:val="es-ES_tradnl"/>
        </w:rPr>
      </w:pPr>
    </w:p>
    <w:p w14:paraId="078F83E4" w14:textId="77777777" w:rsidR="00DB312C" w:rsidRDefault="00DB312C" w:rsidP="00F2572A">
      <w:pPr>
        <w:spacing w:after="0"/>
        <w:jc w:val="both"/>
        <w:rPr>
          <w:rFonts w:ascii="Arial Narrow" w:hAnsi="Arial Narrow" w:cs="Arial"/>
          <w:b/>
          <w:lang w:val="es-ES_tradnl"/>
        </w:rPr>
      </w:pPr>
    </w:p>
    <w:p w14:paraId="27C372E8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101C0726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1E4B009E" w14:textId="77777777" w:rsidR="00E714C0" w:rsidRPr="00F2572A" w:rsidRDefault="00F2572A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lang w:val="es-ES_tradnl"/>
        </w:rPr>
      </w:pPr>
      <w:r w:rsidRPr="00151D1B">
        <w:rPr>
          <w:rFonts w:ascii="Arial Narrow" w:hAnsi="Arial Narrow" w:cs="Arial"/>
          <w:i w:val="0"/>
          <w:sz w:val="22"/>
          <w:szCs w:val="22"/>
          <w:lang w:val="es-ES_tradnl"/>
        </w:rPr>
        <w:t>La información aquí descrita, es de índole estrictamente confidencial y no expresa forma de garantía ni responsabilidad por parte del Banco del Austro S.A. ni de sus ejecutivos.</w:t>
      </w:r>
      <w:r w:rsidR="00DB312C">
        <w:rPr>
          <w:rFonts w:ascii="Arial Narrow" w:hAnsi="Arial Narrow" w:cs="Arial"/>
          <w:i w:val="0"/>
          <w:sz w:val="22"/>
          <w:szCs w:val="22"/>
          <w:lang w:val="es-ES_tradnl"/>
        </w:rPr>
        <w:t xml:space="preserve"> “</w:t>
      </w:r>
      <w:r w:rsidRPr="00151D1B">
        <w:rPr>
          <w:rFonts w:ascii="Arial Narrow" w:hAnsi="Arial Narrow" w:cs="Arial"/>
          <w:i w:val="0"/>
          <w:sz w:val="22"/>
          <w:szCs w:val="22"/>
          <w:lang w:val="es-ES_tradnl"/>
        </w:rPr>
        <w:t>Cualquier enmendadura o alteración que presente invalida este documento.</w:t>
      </w:r>
      <w:r w:rsidR="00DB312C">
        <w:rPr>
          <w:rFonts w:ascii="Arial Narrow" w:hAnsi="Arial Narrow" w:cs="Arial"/>
          <w:i w:val="0"/>
          <w:sz w:val="22"/>
          <w:szCs w:val="22"/>
          <w:lang w:val="es-ES_tradnl"/>
        </w:rPr>
        <w:t>”</w:t>
      </w:r>
    </w:p>
    <w:sectPr w:rsidR="00E714C0" w:rsidRPr="00F2572A" w:rsidSect="00DE4EAF">
      <w:headerReference w:type="default" r:id="rId7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EB91F" w14:textId="77777777" w:rsidR="004F7828" w:rsidRDefault="004F7828" w:rsidP="00DE4EAF">
      <w:pPr>
        <w:spacing w:after="0" w:line="240" w:lineRule="auto"/>
      </w:pPr>
      <w:r>
        <w:separator/>
      </w:r>
    </w:p>
  </w:endnote>
  <w:endnote w:type="continuationSeparator" w:id="0">
    <w:p w14:paraId="3D5FDADC" w14:textId="77777777" w:rsidR="004F7828" w:rsidRDefault="004F7828" w:rsidP="00DE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7D2B5" w14:textId="77777777" w:rsidR="004F7828" w:rsidRDefault="004F7828" w:rsidP="00DE4EAF">
      <w:pPr>
        <w:spacing w:after="0" w:line="240" w:lineRule="auto"/>
      </w:pPr>
      <w:r>
        <w:separator/>
      </w:r>
    </w:p>
  </w:footnote>
  <w:footnote w:type="continuationSeparator" w:id="0">
    <w:p w14:paraId="034A1A80" w14:textId="77777777" w:rsidR="004F7828" w:rsidRDefault="004F7828" w:rsidP="00DE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4877A" w14:textId="77777777" w:rsidR="00DE4EAF" w:rsidRDefault="00DE4EAF" w:rsidP="00DE4EA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lmZgeIYio7FklbI4v0XQyB0QqZSfxyxfiDa0T6J5W/OS+9KVq58B88PE15t9nf60NkE+tkAe7YvIRBBxMDFYcQ==" w:salt="0O7/ohPSy9A0c2Y//vkdYg==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B3"/>
    <w:rsid w:val="00065087"/>
    <w:rsid w:val="000C36D6"/>
    <w:rsid w:val="000F3557"/>
    <w:rsid w:val="00116F79"/>
    <w:rsid w:val="00123509"/>
    <w:rsid w:val="001A3593"/>
    <w:rsid w:val="001B3DEB"/>
    <w:rsid w:val="001D6154"/>
    <w:rsid w:val="00230EF7"/>
    <w:rsid w:val="0025762E"/>
    <w:rsid w:val="00265972"/>
    <w:rsid w:val="002A7C88"/>
    <w:rsid w:val="002B323E"/>
    <w:rsid w:val="002F3B3D"/>
    <w:rsid w:val="00326E2A"/>
    <w:rsid w:val="003E356A"/>
    <w:rsid w:val="004309EE"/>
    <w:rsid w:val="0046182C"/>
    <w:rsid w:val="00474BBB"/>
    <w:rsid w:val="004C34F7"/>
    <w:rsid w:val="004D5C8D"/>
    <w:rsid w:val="004F7828"/>
    <w:rsid w:val="00503156"/>
    <w:rsid w:val="00505FF4"/>
    <w:rsid w:val="00540595"/>
    <w:rsid w:val="00542C5D"/>
    <w:rsid w:val="00551000"/>
    <w:rsid w:val="0056591E"/>
    <w:rsid w:val="005B7220"/>
    <w:rsid w:val="005C265B"/>
    <w:rsid w:val="005C381D"/>
    <w:rsid w:val="005E78DE"/>
    <w:rsid w:val="00606E15"/>
    <w:rsid w:val="00610380"/>
    <w:rsid w:val="00614C99"/>
    <w:rsid w:val="00621D11"/>
    <w:rsid w:val="006444E6"/>
    <w:rsid w:val="00683C5B"/>
    <w:rsid w:val="00696973"/>
    <w:rsid w:val="006C090E"/>
    <w:rsid w:val="006D0CC8"/>
    <w:rsid w:val="006E032B"/>
    <w:rsid w:val="006F5C29"/>
    <w:rsid w:val="00723CC0"/>
    <w:rsid w:val="007972B3"/>
    <w:rsid w:val="007A2D96"/>
    <w:rsid w:val="007A3849"/>
    <w:rsid w:val="007A541C"/>
    <w:rsid w:val="007D546A"/>
    <w:rsid w:val="007E042B"/>
    <w:rsid w:val="007E1EB0"/>
    <w:rsid w:val="00836C32"/>
    <w:rsid w:val="0088285A"/>
    <w:rsid w:val="00887D0B"/>
    <w:rsid w:val="008E3D0F"/>
    <w:rsid w:val="00943BBD"/>
    <w:rsid w:val="009467EC"/>
    <w:rsid w:val="00981C34"/>
    <w:rsid w:val="00A206FE"/>
    <w:rsid w:val="00AB5FFD"/>
    <w:rsid w:val="00AC3622"/>
    <w:rsid w:val="00AC4EEE"/>
    <w:rsid w:val="00AC7FB7"/>
    <w:rsid w:val="00B066D3"/>
    <w:rsid w:val="00B15BC6"/>
    <w:rsid w:val="00B52842"/>
    <w:rsid w:val="00B54131"/>
    <w:rsid w:val="00B60431"/>
    <w:rsid w:val="00BB772D"/>
    <w:rsid w:val="00BC660F"/>
    <w:rsid w:val="00BC6C7A"/>
    <w:rsid w:val="00BE19C1"/>
    <w:rsid w:val="00BF5503"/>
    <w:rsid w:val="00C17736"/>
    <w:rsid w:val="00C37D0F"/>
    <w:rsid w:val="00CD0EEC"/>
    <w:rsid w:val="00D279DE"/>
    <w:rsid w:val="00D31C77"/>
    <w:rsid w:val="00DB312C"/>
    <w:rsid w:val="00DD7255"/>
    <w:rsid w:val="00DE4EAF"/>
    <w:rsid w:val="00E2026D"/>
    <w:rsid w:val="00E6234D"/>
    <w:rsid w:val="00E714C0"/>
    <w:rsid w:val="00E955F4"/>
    <w:rsid w:val="00ED77B5"/>
    <w:rsid w:val="00EE4697"/>
    <w:rsid w:val="00F04078"/>
    <w:rsid w:val="00F14435"/>
    <w:rsid w:val="00F2572A"/>
    <w:rsid w:val="00F30B5A"/>
    <w:rsid w:val="00F80AB2"/>
    <w:rsid w:val="00F82D74"/>
    <w:rsid w:val="00F95A0D"/>
    <w:rsid w:val="00FD0567"/>
    <w:rsid w:val="00FE228A"/>
    <w:rsid w:val="00FE4DC9"/>
    <w:rsid w:val="00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E1F51"/>
  <w15:docId w15:val="{9019B0CA-4A3B-4F92-BC9B-78D4C0A0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F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E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2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2572A"/>
    <w:pPr>
      <w:spacing w:after="0" w:line="240" w:lineRule="auto"/>
      <w:jc w:val="both"/>
    </w:pPr>
    <w:rPr>
      <w:rFonts w:ascii="Times New Roman" w:eastAsia="Times New Roman" w:hAnsi="Times New Roman"/>
      <w:i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2572A"/>
    <w:rPr>
      <w:rFonts w:ascii="Times New Roman" w:eastAsia="Times New Roman" w:hAnsi="Times New Roman" w:cs="Times New Roman"/>
      <w:i/>
      <w:sz w:val="24"/>
      <w:szCs w:val="20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EAF"/>
  </w:style>
  <w:style w:type="paragraph" w:styleId="Footer">
    <w:name w:val="footer"/>
    <w:basedOn w:val="Normal"/>
    <w:link w:val="FooterChar"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4EAF"/>
  </w:style>
  <w:style w:type="character" w:customStyle="1" w:styleId="Estilo1">
    <w:name w:val="Estilo1"/>
    <w:basedOn w:val="DefaultParagraphFont"/>
    <w:uiPriority w:val="1"/>
    <w:rsid w:val="005C381D"/>
    <w:rPr>
      <w:rFonts w:ascii="Arial Narrow" w:hAnsi="Arial Narrow"/>
      <w:b/>
      <w:caps/>
      <w:sz w:val="22"/>
    </w:rPr>
  </w:style>
  <w:style w:type="character" w:customStyle="1" w:styleId="ArialN11">
    <w:name w:val="Arial N_11"/>
    <w:basedOn w:val="DefaultParagraphFont"/>
    <w:uiPriority w:val="1"/>
    <w:rsid w:val="00542C5D"/>
    <w:rPr>
      <w:rFonts w:ascii="Arial Narrow" w:hAnsi="Arial Narrow"/>
      <w:color w:val="auto"/>
      <w:sz w:val="22"/>
    </w:rPr>
  </w:style>
  <w:style w:type="character" w:customStyle="1" w:styleId="ArialN11MAYS">
    <w:name w:val="Arial N_11(MAYS)"/>
    <w:basedOn w:val="DefaultParagraphFont"/>
    <w:uiPriority w:val="1"/>
    <w:rsid w:val="00B066D3"/>
    <w:rPr>
      <w:rFonts w:ascii="Arial Narrow" w:hAnsi="Arial Narrow"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01002729\Documents\Desktop\BANCO%20DEL%20AUSTRO%20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82C331D05F4EAEBC9A249C7E3AA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F268-5C3A-44CA-9E47-6FEC47AD1E67}"/>
      </w:docPartPr>
      <w:docPartBody>
        <w:p w:rsidR="00141D25" w:rsidRDefault="00716BF9" w:rsidP="00716BF9">
          <w:pPr>
            <w:pStyle w:val="1982C331D05F4EAEBC9A249C7E3AABD410"/>
          </w:pPr>
          <w:r>
            <w:rPr>
              <w:rStyle w:val="PlaceholderText"/>
            </w:rPr>
            <w:t>XXXXXXXXXX</w:t>
          </w:r>
        </w:p>
      </w:docPartBody>
    </w:docPart>
    <w:docPart>
      <w:docPartPr>
        <w:name w:val="AE81E5A8E0624165AF4CA3FD8C59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6B6C-CE26-4E60-94FF-5FB11C2D80F2}"/>
      </w:docPartPr>
      <w:docPartBody>
        <w:p w:rsidR="00141D25" w:rsidRDefault="00716BF9" w:rsidP="00716BF9">
          <w:pPr>
            <w:pStyle w:val="AE81E5A8E0624165AF4CA3FD8C59C3FE10"/>
          </w:pPr>
          <w:r>
            <w:rPr>
              <w:rFonts w:ascii="Arial Narrow" w:hAnsi="Arial Narrow"/>
              <w:b/>
            </w:rPr>
            <w:t>NOMBRE DEL BENEFICIARIO</w:t>
          </w:r>
        </w:p>
      </w:docPartBody>
    </w:docPart>
    <w:docPart>
      <w:docPartPr>
        <w:name w:val="1448D7BF4E88454FA92854C246D6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96DB2-1D79-412B-B0B7-77CD30149D9B}"/>
      </w:docPartPr>
      <w:docPartBody>
        <w:p w:rsidR="00370046" w:rsidRDefault="00716BF9" w:rsidP="00716BF9">
          <w:pPr>
            <w:pStyle w:val="1448D7BF4E88454FA92854C246D674B57"/>
          </w:pPr>
          <w:r w:rsidRPr="00E6234D">
            <w:rPr>
              <w:rStyle w:val="PlaceholderText"/>
              <w:rFonts w:ascii="Arial Narrow" w:hAnsi="Arial Narrow"/>
            </w:rPr>
            <w:t>Seleccione fecha.</w:t>
          </w:r>
        </w:p>
      </w:docPartBody>
    </w:docPart>
    <w:docPart>
      <w:docPartPr>
        <w:name w:val="3A453AE96AB94294BA1FD4138BF0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DD44-6081-4523-831F-F2AA067DC313}"/>
      </w:docPartPr>
      <w:docPartBody>
        <w:p w:rsidR="007821F0" w:rsidRDefault="00716BF9" w:rsidP="00716BF9">
          <w:pPr>
            <w:pStyle w:val="3A453AE96AB94294BA1FD4138BF0DC3F6"/>
          </w:pPr>
          <w:r w:rsidRPr="00E6234D">
            <w:rPr>
              <w:rStyle w:val="PlaceholderText"/>
              <w:rFonts w:ascii="Arial Narrow" w:hAnsi="Arial Narrow"/>
            </w:rPr>
            <w:t>Ingrese Ciudad</w:t>
          </w:r>
        </w:p>
      </w:docPartBody>
    </w:docPart>
    <w:docPart>
      <w:docPartPr>
        <w:name w:val="F273AB0420194CEFA121677DE4A8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565D6-25D8-42B2-8F53-76018C7D77D9}"/>
      </w:docPartPr>
      <w:docPartBody>
        <w:p w:rsidR="000E478D" w:rsidRDefault="00716BF9" w:rsidP="00716BF9">
          <w:pPr>
            <w:pStyle w:val="F273AB0420194CEFA121677DE4A889311"/>
          </w:pPr>
          <w:r>
            <w:rPr>
              <w:rStyle w:val="PlaceholderText"/>
              <w:rFonts w:ascii="Arial Narrow" w:hAnsi="Arial Narrow"/>
            </w:rPr>
            <w:t>NOMBRE DE FUNCIONARIO CON FIRMA AUTORIZADA</w:t>
          </w:r>
        </w:p>
      </w:docPartBody>
    </w:docPart>
    <w:docPart>
      <w:docPartPr>
        <w:name w:val="8172E6E125264EC7B05D2FA61945B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92131-6C69-457B-A8B1-3A40D7ACE818}"/>
      </w:docPartPr>
      <w:docPartBody>
        <w:p w:rsidR="000E478D" w:rsidRDefault="00716BF9" w:rsidP="00716BF9">
          <w:pPr>
            <w:pStyle w:val="8172E6E125264EC7B05D2FA61945BC2D1"/>
          </w:pPr>
          <w:r w:rsidRPr="00B066D3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docPartBody>
    </w:docPart>
    <w:docPart>
      <w:docPartPr>
        <w:name w:val="1EC254474F9A4820BABA121EF9E0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F4CB-A88E-409B-B698-64D3E77DFE4F}"/>
      </w:docPartPr>
      <w:docPartBody>
        <w:p w:rsidR="00535053" w:rsidRDefault="000E478D" w:rsidP="000E478D">
          <w:pPr>
            <w:pStyle w:val="1EC254474F9A4820BABA121EF9E09AAB"/>
          </w:pPr>
          <w:r w:rsidRPr="0091713E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BBF"/>
    <w:rsid w:val="00070ED7"/>
    <w:rsid w:val="000B0709"/>
    <w:rsid w:val="000E478D"/>
    <w:rsid w:val="00141D25"/>
    <w:rsid w:val="00180E51"/>
    <w:rsid w:val="001A50CB"/>
    <w:rsid w:val="00370046"/>
    <w:rsid w:val="003E5A23"/>
    <w:rsid w:val="00535053"/>
    <w:rsid w:val="005B60BA"/>
    <w:rsid w:val="00716BF9"/>
    <w:rsid w:val="007821F0"/>
    <w:rsid w:val="00BF6802"/>
    <w:rsid w:val="00CC7643"/>
    <w:rsid w:val="00CF2AE2"/>
    <w:rsid w:val="00D20BBF"/>
    <w:rsid w:val="00DC2CD2"/>
    <w:rsid w:val="00E0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78D"/>
    <w:rPr>
      <w:color w:val="808080"/>
    </w:rPr>
  </w:style>
  <w:style w:type="paragraph" w:customStyle="1" w:styleId="B8B3ED578B194AE1BE6984CCAD017150">
    <w:name w:val="B8B3ED578B194AE1BE6984CCAD017150"/>
    <w:rsid w:val="00D20BBF"/>
  </w:style>
  <w:style w:type="paragraph" w:customStyle="1" w:styleId="1982C331D05F4EAEBC9A249C7E3AABD4">
    <w:name w:val="1982C331D05F4EAEBC9A249C7E3AABD4"/>
    <w:rsid w:val="00D20BBF"/>
  </w:style>
  <w:style w:type="paragraph" w:customStyle="1" w:styleId="AE81E5A8E0624165AF4CA3FD8C59C3FE">
    <w:name w:val="AE81E5A8E0624165AF4CA3FD8C59C3FE"/>
    <w:rsid w:val="00D20BBF"/>
  </w:style>
  <w:style w:type="paragraph" w:customStyle="1" w:styleId="B8B3ED578B194AE1BE6984CCAD0171501">
    <w:name w:val="B8B3ED578B194AE1BE6984CCAD0171501"/>
    <w:rsid w:val="003E5A23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1">
    <w:name w:val="AE81E5A8E0624165AF4CA3FD8C59C3FE1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1">
    <w:name w:val="1982C331D05F4EAEBC9A249C7E3AABD41"/>
    <w:rsid w:val="003E5A23"/>
    <w:rPr>
      <w:rFonts w:ascii="Calibri" w:eastAsia="Calibri" w:hAnsi="Calibri" w:cs="Times New Roman"/>
      <w:lang w:val="es-ES" w:eastAsia="en-US"/>
    </w:rPr>
  </w:style>
  <w:style w:type="paragraph" w:customStyle="1" w:styleId="B8B3ED578B194AE1BE6984CCAD0171502">
    <w:name w:val="B8B3ED578B194AE1BE6984CCAD0171502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">
    <w:name w:val="1448D7BF4E88454FA92854C246D674B5"/>
    <w:rsid w:val="003E5A23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2">
    <w:name w:val="AE81E5A8E0624165AF4CA3FD8C59C3FE2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2">
    <w:name w:val="1982C331D05F4EAEBC9A249C7E3AABD42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1">
    <w:name w:val="1448D7BF4E88454FA92854C246D674B51"/>
    <w:rsid w:val="00370046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3">
    <w:name w:val="AE81E5A8E0624165AF4CA3FD8C59C3FE3"/>
    <w:rsid w:val="00370046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3">
    <w:name w:val="1982C331D05F4EAEBC9A249C7E3AABD43"/>
    <w:rsid w:val="00370046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">
    <w:name w:val="3A453AE96AB94294BA1FD4138BF0DC3F"/>
    <w:rsid w:val="00DC2CD2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4">
    <w:name w:val="AE81E5A8E0624165AF4CA3FD8C59C3FE4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4">
    <w:name w:val="1982C331D05F4EAEBC9A249C7E3AABD44"/>
    <w:rsid w:val="00DC2CD2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1">
    <w:name w:val="3A453AE96AB94294BA1FD4138BF0DC3F1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2">
    <w:name w:val="1448D7BF4E88454FA92854C246D674B52"/>
    <w:rsid w:val="00DC2CD2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5">
    <w:name w:val="AE81E5A8E0624165AF4CA3FD8C59C3FE5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5">
    <w:name w:val="1982C331D05F4EAEBC9A249C7E3AABD45"/>
    <w:rsid w:val="00DC2CD2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2">
    <w:name w:val="3A453AE96AB94294BA1FD4138BF0DC3F2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3">
    <w:name w:val="1448D7BF4E88454FA92854C246D674B53"/>
    <w:rsid w:val="00DC2CD2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6">
    <w:name w:val="AE81E5A8E0624165AF4CA3FD8C59C3FE6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6">
    <w:name w:val="1982C331D05F4EAEBC9A249C7E3AABD46"/>
    <w:rsid w:val="00DC2CD2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3">
    <w:name w:val="3A453AE96AB94294BA1FD4138BF0DC3F3"/>
    <w:rsid w:val="00E04C7B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4">
    <w:name w:val="1448D7BF4E88454FA92854C246D674B54"/>
    <w:rsid w:val="00E04C7B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7">
    <w:name w:val="AE81E5A8E0624165AF4CA3FD8C59C3FE7"/>
    <w:rsid w:val="00E04C7B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7">
    <w:name w:val="1982C331D05F4EAEBC9A249C7E3AABD47"/>
    <w:rsid w:val="00E04C7B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4">
    <w:name w:val="3A453AE96AB94294BA1FD4138BF0DC3F4"/>
    <w:rsid w:val="000B0709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5">
    <w:name w:val="1448D7BF4E88454FA92854C246D674B55"/>
    <w:rsid w:val="000B0709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8">
    <w:name w:val="AE81E5A8E0624165AF4CA3FD8C59C3FE8"/>
    <w:rsid w:val="000B0709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8">
    <w:name w:val="1982C331D05F4EAEBC9A249C7E3AABD48"/>
    <w:rsid w:val="000B0709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5">
    <w:name w:val="3A453AE96AB94294BA1FD4138BF0DC3F5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6">
    <w:name w:val="1448D7BF4E88454FA92854C246D674B56"/>
    <w:rsid w:val="00716BF9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9">
    <w:name w:val="AE81E5A8E0624165AF4CA3FD8C59C3FE9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9">
    <w:name w:val="1982C331D05F4EAEBC9A249C7E3AABD49"/>
    <w:rsid w:val="00716BF9"/>
    <w:rPr>
      <w:rFonts w:ascii="Calibri" w:eastAsia="Calibri" w:hAnsi="Calibri" w:cs="Times New Roman"/>
      <w:lang w:val="es-ES" w:eastAsia="en-US"/>
    </w:rPr>
  </w:style>
  <w:style w:type="paragraph" w:customStyle="1" w:styleId="F273AB0420194CEFA121677DE4A88931">
    <w:name w:val="F273AB0420194CEFA121677DE4A88931"/>
    <w:rsid w:val="00716BF9"/>
    <w:rPr>
      <w:rFonts w:ascii="Calibri" w:eastAsia="Calibri" w:hAnsi="Calibri" w:cs="Times New Roman"/>
      <w:lang w:val="es-ES" w:eastAsia="en-US"/>
    </w:rPr>
  </w:style>
  <w:style w:type="paragraph" w:customStyle="1" w:styleId="8172E6E125264EC7B05D2FA61945BC2D">
    <w:name w:val="8172E6E125264EC7B05D2FA61945BC2D"/>
    <w:rsid w:val="00716BF9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6">
    <w:name w:val="3A453AE96AB94294BA1FD4138BF0DC3F6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7">
    <w:name w:val="1448D7BF4E88454FA92854C246D674B57"/>
    <w:rsid w:val="00716BF9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10">
    <w:name w:val="AE81E5A8E0624165AF4CA3FD8C59C3FE10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10">
    <w:name w:val="1982C331D05F4EAEBC9A249C7E3AABD410"/>
    <w:rsid w:val="00716BF9"/>
    <w:rPr>
      <w:rFonts w:ascii="Calibri" w:eastAsia="Calibri" w:hAnsi="Calibri" w:cs="Times New Roman"/>
      <w:lang w:val="es-ES" w:eastAsia="en-US"/>
    </w:rPr>
  </w:style>
  <w:style w:type="paragraph" w:customStyle="1" w:styleId="F273AB0420194CEFA121677DE4A889311">
    <w:name w:val="F273AB0420194CEFA121677DE4A889311"/>
    <w:rsid w:val="00716BF9"/>
    <w:rPr>
      <w:rFonts w:ascii="Calibri" w:eastAsia="Calibri" w:hAnsi="Calibri" w:cs="Times New Roman"/>
      <w:lang w:val="es-ES" w:eastAsia="en-US"/>
    </w:rPr>
  </w:style>
  <w:style w:type="paragraph" w:customStyle="1" w:styleId="8172E6E125264EC7B05D2FA61945BC2D1">
    <w:name w:val="8172E6E125264EC7B05D2FA61945BC2D1"/>
    <w:rsid w:val="00716BF9"/>
    <w:rPr>
      <w:rFonts w:ascii="Calibri" w:eastAsia="Calibri" w:hAnsi="Calibri" w:cs="Times New Roman"/>
      <w:lang w:val="es-ES" w:eastAsia="en-US"/>
    </w:rPr>
  </w:style>
  <w:style w:type="paragraph" w:customStyle="1" w:styleId="B7B28C7C7D0C42FEBD4D058BD134FD8E">
    <w:name w:val="B7B28C7C7D0C42FEBD4D058BD134FD8E"/>
    <w:rsid w:val="000E478D"/>
  </w:style>
  <w:style w:type="paragraph" w:customStyle="1" w:styleId="1EC254474F9A4820BABA121EF9E09AAB">
    <w:name w:val="1EC254474F9A4820BABA121EF9E09AAB"/>
    <w:rsid w:val="000E4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140C6-1375-4BD4-9C20-6ED4DD2E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BANCO DEL AUSTRO S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ba01002729</dc:creator>
  <cp:lastModifiedBy>Esteban Salazar</cp:lastModifiedBy>
  <cp:revision>5</cp:revision>
  <cp:lastPrinted>2016-02-25T20:32:00Z</cp:lastPrinted>
  <dcterms:created xsi:type="dcterms:W3CDTF">2016-02-25T21:51:00Z</dcterms:created>
  <dcterms:modified xsi:type="dcterms:W3CDTF">2020-06-26T04:26:00Z</dcterms:modified>
</cp:coreProperties>
</file>